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1BCE" w:rsidRDefault="00891BCE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Course Log Template</w:t>
      </w:r>
    </w:p>
    <w:p w:rsidR="00891BCE" w:rsidRDefault="00891BCE">
      <w:pPr>
        <w:jc w:val="center"/>
        <w:rPr>
          <w:rFonts w:ascii="Arial" w:hAnsi="Arial"/>
          <w:b/>
          <w:sz w:val="24"/>
        </w:rPr>
      </w:pPr>
    </w:p>
    <w:p w:rsidR="00891BCE" w:rsidRDefault="0072284A">
      <w:pPr>
        <w:framePr w:w="6847" w:h="635" w:hRule="exact" w:hSpace="180" w:wrap="around" w:vAnchor="text" w:hAnchor="page" w:x="3944" w:y="1"/>
        <w:pBdr>
          <w:bottom w:val="single" w:sz="6" w:space="1" w:color="auto"/>
        </w:pBd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FAST-National University of </w:t>
      </w:r>
      <w:r w:rsidR="003A1802">
        <w:rPr>
          <w:rFonts w:ascii="Arial" w:hAnsi="Arial"/>
          <w:sz w:val="24"/>
        </w:rPr>
        <w:t>Computer</w:t>
      </w:r>
      <w:r>
        <w:rPr>
          <w:rFonts w:ascii="Arial" w:hAnsi="Arial"/>
          <w:sz w:val="24"/>
        </w:rPr>
        <w:t xml:space="preserve"> and Emerging Sciences</w:t>
      </w:r>
    </w:p>
    <w:p w:rsidR="00891BCE" w:rsidRDefault="00891BCE">
      <w:pPr>
        <w:spacing w:before="120" w:after="12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INSTITUTION</w:t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</w:p>
    <w:p w:rsidR="00891BCE" w:rsidRDefault="0072284A">
      <w:pPr>
        <w:framePr w:w="6847" w:h="635" w:hRule="exact" w:hSpace="180" w:wrap="around" w:vAnchor="text" w:hAnchor="page" w:x="3944" w:y="383"/>
        <w:pBdr>
          <w:bottom w:val="single" w:sz="6" w:space="1" w:color="auto"/>
        </w:pBd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BS</w:t>
      </w:r>
      <w:r w:rsidR="006B536A"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>(CS)</w:t>
      </w:r>
    </w:p>
    <w:p w:rsidR="009D2943" w:rsidRDefault="009D2943">
      <w:pPr>
        <w:jc w:val="both"/>
        <w:rPr>
          <w:rFonts w:ascii="Arial" w:hAnsi="Arial"/>
          <w:b/>
          <w:sz w:val="24"/>
        </w:rPr>
      </w:pPr>
    </w:p>
    <w:p w:rsidR="00891BCE" w:rsidRDefault="00891BCE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PROGRAM (S) TO BE </w:t>
      </w:r>
    </w:p>
    <w:p w:rsidR="00891BCE" w:rsidRDefault="00891BCE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EVALUATED</w:t>
      </w:r>
    </w:p>
    <w:tbl>
      <w:tblPr>
        <w:tblpPr w:leftFromText="180" w:rightFromText="180" w:vertAnchor="text" w:horzAnchor="margin" w:tblpY="318"/>
        <w:tblW w:w="0" w:type="auto"/>
        <w:tblLayout w:type="fixed"/>
        <w:tblLook w:val="01E0" w:firstRow="1" w:lastRow="1" w:firstColumn="1" w:lastColumn="1" w:noHBand="0" w:noVBand="0"/>
      </w:tblPr>
      <w:tblGrid>
        <w:gridCol w:w="739"/>
        <w:gridCol w:w="1246"/>
        <w:gridCol w:w="598"/>
        <w:gridCol w:w="4072"/>
        <w:gridCol w:w="1425"/>
        <w:gridCol w:w="1270"/>
      </w:tblGrid>
      <w:tr w:rsidR="00891BCE" w:rsidTr="00F437D6">
        <w:tc>
          <w:tcPr>
            <w:tcW w:w="2583" w:type="dxa"/>
            <w:gridSpan w:val="3"/>
          </w:tcPr>
          <w:p w:rsidR="00891BCE" w:rsidRDefault="00891BC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Course Name</w:t>
            </w:r>
          </w:p>
        </w:tc>
        <w:tc>
          <w:tcPr>
            <w:tcW w:w="6767" w:type="dxa"/>
            <w:gridSpan w:val="3"/>
            <w:tcBorders>
              <w:bottom w:val="single" w:sz="4" w:space="0" w:color="auto"/>
            </w:tcBorders>
          </w:tcPr>
          <w:p w:rsidR="00891BCE" w:rsidRDefault="0072284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CS 30</w:t>
            </w:r>
            <w:r w:rsidR="003820D6">
              <w:rPr>
                <w:rFonts w:ascii="Arial" w:hAnsi="Arial" w:cs="Arial"/>
                <w:b/>
              </w:rPr>
              <w:t>01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0915FC">
              <w:rPr>
                <w:rFonts w:ascii="Arial" w:hAnsi="Arial" w:cs="Arial"/>
                <w:b/>
              </w:rPr>
              <w:t>Computer</w:t>
            </w:r>
            <w:r>
              <w:rPr>
                <w:rFonts w:ascii="Arial" w:hAnsi="Arial" w:cs="Arial"/>
                <w:b/>
              </w:rPr>
              <w:t xml:space="preserve"> Networks</w:t>
            </w:r>
          </w:p>
        </w:tc>
      </w:tr>
      <w:tr w:rsidR="00891BCE" w:rsidTr="00F437D6">
        <w:tc>
          <w:tcPr>
            <w:tcW w:w="2583" w:type="dxa"/>
            <w:gridSpan w:val="3"/>
          </w:tcPr>
          <w:p w:rsidR="00891BCE" w:rsidRDefault="00891BC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Catalog Number</w:t>
            </w:r>
          </w:p>
        </w:tc>
        <w:tc>
          <w:tcPr>
            <w:tcW w:w="6767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891BCE" w:rsidRDefault="00891BCE">
            <w:pPr>
              <w:rPr>
                <w:rFonts w:ascii="Arial" w:hAnsi="Arial" w:cs="Arial"/>
                <w:b/>
              </w:rPr>
            </w:pPr>
          </w:p>
        </w:tc>
      </w:tr>
      <w:tr w:rsidR="00891BCE" w:rsidTr="00F437D6">
        <w:trPr>
          <w:trHeight w:val="320"/>
        </w:trPr>
        <w:tc>
          <w:tcPr>
            <w:tcW w:w="2583" w:type="dxa"/>
            <w:gridSpan w:val="3"/>
          </w:tcPr>
          <w:p w:rsidR="00891BCE" w:rsidRDefault="00891BC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Instructor Name</w:t>
            </w:r>
          </w:p>
        </w:tc>
        <w:tc>
          <w:tcPr>
            <w:tcW w:w="6767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891BCE" w:rsidRDefault="00891BCE" w:rsidP="00283667">
            <w:pPr>
              <w:rPr>
                <w:rFonts w:ascii="Arial" w:hAnsi="Arial" w:cs="Arial"/>
                <w:b/>
              </w:rPr>
            </w:pPr>
          </w:p>
        </w:tc>
      </w:tr>
      <w:tr w:rsidR="00891BCE" w:rsidTr="00F437D6">
        <w:tc>
          <w:tcPr>
            <w:tcW w:w="2583" w:type="dxa"/>
            <w:gridSpan w:val="3"/>
          </w:tcPr>
          <w:p w:rsidR="00891BCE" w:rsidRDefault="00891BCE">
            <w:pPr>
              <w:rPr>
                <w:rFonts w:ascii="Arial" w:hAnsi="Arial" w:cs="Arial"/>
                <w:b/>
              </w:rPr>
            </w:pPr>
          </w:p>
        </w:tc>
        <w:tc>
          <w:tcPr>
            <w:tcW w:w="6767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891BCE" w:rsidRDefault="00891BCE">
            <w:pPr>
              <w:rPr>
                <w:rFonts w:ascii="Arial" w:hAnsi="Arial" w:cs="Arial"/>
                <w:b/>
              </w:rPr>
            </w:pPr>
          </w:p>
        </w:tc>
      </w:tr>
      <w:tr w:rsidR="00891BCE" w:rsidTr="008F3A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39" w:type="dxa"/>
          </w:tcPr>
          <w:p w:rsidR="00891BCE" w:rsidRDefault="009D294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Week</w:t>
            </w:r>
          </w:p>
        </w:tc>
        <w:tc>
          <w:tcPr>
            <w:tcW w:w="1246" w:type="dxa"/>
          </w:tcPr>
          <w:p w:rsidR="00891BCE" w:rsidRDefault="00891BC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Duration</w:t>
            </w:r>
          </w:p>
        </w:tc>
        <w:tc>
          <w:tcPr>
            <w:tcW w:w="4670" w:type="dxa"/>
            <w:gridSpan w:val="2"/>
          </w:tcPr>
          <w:p w:rsidR="00891BCE" w:rsidRDefault="00891BC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Topics Covered</w:t>
            </w:r>
          </w:p>
        </w:tc>
        <w:tc>
          <w:tcPr>
            <w:tcW w:w="1425" w:type="dxa"/>
          </w:tcPr>
          <w:p w:rsidR="00891BCE" w:rsidRDefault="00891BC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Evaluation Instruments used</w:t>
            </w:r>
          </w:p>
        </w:tc>
        <w:tc>
          <w:tcPr>
            <w:tcW w:w="1270" w:type="dxa"/>
          </w:tcPr>
          <w:p w:rsidR="00891BCE" w:rsidRDefault="00891BC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Signature</w:t>
            </w:r>
          </w:p>
        </w:tc>
      </w:tr>
      <w:tr w:rsidR="00891BCE" w:rsidTr="008F3A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39" w:type="dxa"/>
          </w:tcPr>
          <w:p w:rsidR="00891BCE" w:rsidRDefault="009D294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1.</w:t>
            </w:r>
          </w:p>
        </w:tc>
        <w:tc>
          <w:tcPr>
            <w:tcW w:w="1246" w:type="dxa"/>
          </w:tcPr>
          <w:p w:rsidR="00560A04" w:rsidRDefault="00560A04" w:rsidP="00560A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L1 = 1 hour</w:t>
            </w:r>
          </w:p>
          <w:p w:rsidR="00560A04" w:rsidRDefault="00560A04" w:rsidP="00560A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L2 = 1 hour</w:t>
            </w:r>
          </w:p>
          <w:p w:rsidR="00891BCE" w:rsidRDefault="00560A04" w:rsidP="00560A0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L3 = 1 hour</w:t>
            </w:r>
          </w:p>
        </w:tc>
        <w:tc>
          <w:tcPr>
            <w:tcW w:w="4670" w:type="dxa"/>
            <w:gridSpan w:val="2"/>
          </w:tcPr>
          <w:p w:rsidR="00A204C8" w:rsidRDefault="00A204C8" w:rsidP="00A204C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L1: 1.1 - Introduction, Course </w:t>
            </w:r>
          </w:p>
          <w:p w:rsidR="00A204C8" w:rsidRDefault="00A204C8" w:rsidP="00A204C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L2: 1.2-1.3 - Network Edge, Network Core (ISPs, internet Vs. intranet, Internet)</w:t>
            </w:r>
          </w:p>
          <w:p w:rsidR="00891BCE" w:rsidRDefault="00A204C8" w:rsidP="00A204C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color w:val="000000"/>
              </w:rPr>
              <w:t>L3:  1.4 - ISPs and Internet Backbones (Tiers of ISPs),  Delay, Loss and Throughput in Packet- Switched Networks</w:t>
            </w:r>
          </w:p>
        </w:tc>
        <w:tc>
          <w:tcPr>
            <w:tcW w:w="1425" w:type="dxa"/>
          </w:tcPr>
          <w:p w:rsidR="00891BCE" w:rsidRDefault="00891BCE">
            <w:pPr>
              <w:rPr>
                <w:rFonts w:ascii="Arial" w:hAnsi="Arial" w:cs="Arial"/>
                <w:b/>
              </w:rPr>
            </w:pPr>
          </w:p>
          <w:p w:rsidR="00891BCE" w:rsidRDefault="00891BCE">
            <w:pPr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</w:tcPr>
          <w:p w:rsidR="00891BCE" w:rsidRDefault="00891BCE">
            <w:pPr>
              <w:rPr>
                <w:rFonts w:ascii="Arial" w:hAnsi="Arial" w:cs="Arial"/>
                <w:b/>
              </w:rPr>
            </w:pPr>
          </w:p>
        </w:tc>
      </w:tr>
      <w:tr w:rsidR="00891BCE" w:rsidTr="008F3A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39" w:type="dxa"/>
          </w:tcPr>
          <w:p w:rsidR="00891BCE" w:rsidRDefault="009D294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2.</w:t>
            </w:r>
          </w:p>
        </w:tc>
        <w:tc>
          <w:tcPr>
            <w:tcW w:w="1246" w:type="dxa"/>
          </w:tcPr>
          <w:p w:rsidR="00B17875" w:rsidRDefault="00B17875" w:rsidP="00B17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L1 = 1 hour</w:t>
            </w:r>
          </w:p>
          <w:p w:rsidR="00B17875" w:rsidRDefault="00B17875" w:rsidP="00B17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L2 = 1 hour</w:t>
            </w:r>
          </w:p>
          <w:p w:rsidR="00891BCE" w:rsidRDefault="00B17875" w:rsidP="00B1787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L3 = 1 hour</w:t>
            </w:r>
          </w:p>
        </w:tc>
        <w:tc>
          <w:tcPr>
            <w:tcW w:w="4670" w:type="dxa"/>
            <w:gridSpan w:val="2"/>
          </w:tcPr>
          <w:p w:rsidR="00A204C8" w:rsidRDefault="00A204C8" w:rsidP="00A204C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L1: 1.5 - Protocol Layers, Service Model</w:t>
            </w:r>
          </w:p>
          <w:p w:rsidR="00A204C8" w:rsidRDefault="00A204C8" w:rsidP="00A204C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L2: 1.6-1.7 Network Under Attacks, History</w:t>
            </w:r>
          </w:p>
          <w:p w:rsidR="00891BCE" w:rsidRDefault="00A204C8" w:rsidP="00A204C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color w:val="000000"/>
              </w:rPr>
              <w:t>L3: 2.1 Principles of network Applications</w:t>
            </w:r>
          </w:p>
        </w:tc>
        <w:tc>
          <w:tcPr>
            <w:tcW w:w="1425" w:type="dxa"/>
          </w:tcPr>
          <w:p w:rsidR="00891BCE" w:rsidRDefault="00891BCE">
            <w:pPr>
              <w:rPr>
                <w:rFonts w:ascii="Arial" w:hAnsi="Arial" w:cs="Arial"/>
                <w:b/>
              </w:rPr>
            </w:pPr>
          </w:p>
          <w:p w:rsidR="00891BCE" w:rsidRDefault="00891BCE">
            <w:pPr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</w:tcPr>
          <w:p w:rsidR="00891BCE" w:rsidRDefault="00891BCE">
            <w:pPr>
              <w:rPr>
                <w:rFonts w:ascii="Arial" w:hAnsi="Arial" w:cs="Arial"/>
                <w:b/>
              </w:rPr>
            </w:pPr>
          </w:p>
        </w:tc>
      </w:tr>
      <w:tr w:rsidR="00891BCE" w:rsidTr="008F3A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39" w:type="dxa"/>
          </w:tcPr>
          <w:p w:rsidR="00891BCE" w:rsidRDefault="009D294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3.</w:t>
            </w:r>
          </w:p>
        </w:tc>
        <w:tc>
          <w:tcPr>
            <w:tcW w:w="1246" w:type="dxa"/>
          </w:tcPr>
          <w:p w:rsidR="00B17875" w:rsidRDefault="00B17875" w:rsidP="00B17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L1 = 1 hour</w:t>
            </w:r>
          </w:p>
          <w:p w:rsidR="00B17875" w:rsidRDefault="00B17875" w:rsidP="00B17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L2 = 1 hour</w:t>
            </w:r>
          </w:p>
          <w:p w:rsidR="00891BCE" w:rsidRDefault="00B17875" w:rsidP="00B1787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L3 = 1 hour</w:t>
            </w:r>
          </w:p>
        </w:tc>
        <w:tc>
          <w:tcPr>
            <w:tcW w:w="4670" w:type="dxa"/>
            <w:gridSpan w:val="2"/>
          </w:tcPr>
          <w:p w:rsidR="00A204C8" w:rsidRDefault="00A204C8" w:rsidP="00A204C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L1: 2.2 - W</w:t>
            </w:r>
            <w:r w:rsidR="00E11267">
              <w:rPr>
                <w:rFonts w:ascii="Arial" w:hAnsi="Arial" w:cs="Arial"/>
                <w:color w:val="000000"/>
              </w:rPr>
              <w:t xml:space="preserve">eb and HTTP </w:t>
            </w:r>
            <w:r w:rsidR="00E11267">
              <w:rPr>
                <w:rFonts w:ascii="Arial" w:hAnsi="Arial" w:cs="Arial"/>
                <w:color w:val="000000"/>
              </w:rPr>
              <w:br/>
              <w:t xml:space="preserve">L2: 2.3-2.4 </w:t>
            </w:r>
            <w:r>
              <w:rPr>
                <w:rFonts w:ascii="Arial" w:hAnsi="Arial" w:cs="Arial"/>
                <w:color w:val="000000"/>
              </w:rPr>
              <w:t>Electronic Mail</w:t>
            </w:r>
            <w:r w:rsidR="00E11267">
              <w:rPr>
                <w:rFonts w:ascii="Arial" w:hAnsi="Arial" w:cs="Arial"/>
                <w:color w:val="000000"/>
              </w:rPr>
              <w:t xml:space="preserve"> and DNS</w:t>
            </w:r>
          </w:p>
          <w:p w:rsidR="00891BCE" w:rsidRDefault="00A204C8" w:rsidP="00A204C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color w:val="000000"/>
              </w:rPr>
              <w:t xml:space="preserve">L3: 2.5 </w:t>
            </w:r>
            <w:r w:rsidR="005A69B1">
              <w:rPr>
                <w:rFonts w:ascii="Arial" w:hAnsi="Arial" w:cs="Arial"/>
                <w:color w:val="000000"/>
              </w:rPr>
              <w:t>– P2P Distributions</w:t>
            </w:r>
          </w:p>
        </w:tc>
        <w:tc>
          <w:tcPr>
            <w:tcW w:w="1425" w:type="dxa"/>
          </w:tcPr>
          <w:p w:rsidR="00891BCE" w:rsidRDefault="00891BCE">
            <w:pPr>
              <w:rPr>
                <w:rFonts w:ascii="Arial" w:hAnsi="Arial" w:cs="Arial"/>
                <w:b/>
              </w:rPr>
            </w:pPr>
          </w:p>
          <w:p w:rsidR="00891BCE" w:rsidRDefault="00891BCE">
            <w:pPr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</w:tcPr>
          <w:p w:rsidR="00891BCE" w:rsidRDefault="00891BCE">
            <w:pPr>
              <w:rPr>
                <w:rFonts w:ascii="Arial" w:hAnsi="Arial" w:cs="Arial"/>
                <w:b/>
              </w:rPr>
            </w:pPr>
          </w:p>
        </w:tc>
      </w:tr>
      <w:tr w:rsidR="00891BCE" w:rsidTr="008F3A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39" w:type="dxa"/>
          </w:tcPr>
          <w:p w:rsidR="00891BCE" w:rsidRDefault="009D294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4.</w:t>
            </w:r>
          </w:p>
        </w:tc>
        <w:tc>
          <w:tcPr>
            <w:tcW w:w="1246" w:type="dxa"/>
          </w:tcPr>
          <w:p w:rsidR="00B17875" w:rsidRDefault="00B17875" w:rsidP="00B17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L1 = 1 hour</w:t>
            </w:r>
          </w:p>
          <w:p w:rsidR="00B17875" w:rsidRDefault="00B17875" w:rsidP="00B17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L2 = 1 hour</w:t>
            </w:r>
          </w:p>
          <w:p w:rsidR="00891BCE" w:rsidRDefault="00B17875" w:rsidP="00B1787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L3 = 1 hour</w:t>
            </w:r>
          </w:p>
        </w:tc>
        <w:tc>
          <w:tcPr>
            <w:tcW w:w="4670" w:type="dxa"/>
            <w:gridSpan w:val="2"/>
          </w:tcPr>
          <w:p w:rsidR="00A204C8" w:rsidRDefault="005A69B1" w:rsidP="00A204C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L1: 2.6 Video Streaming and Content Distribution</w:t>
            </w:r>
          </w:p>
          <w:p w:rsidR="00891BCE" w:rsidRDefault="00A204C8" w:rsidP="00A204C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color w:val="000000"/>
              </w:rPr>
              <w:t>L</w:t>
            </w:r>
            <w:r w:rsidR="005A69B1">
              <w:rPr>
                <w:rFonts w:ascii="Arial" w:hAnsi="Arial" w:cs="Arial"/>
                <w:color w:val="000000"/>
              </w:rPr>
              <w:t>2-L</w:t>
            </w:r>
            <w:r>
              <w:rPr>
                <w:rFonts w:ascii="Arial" w:hAnsi="Arial" w:cs="Arial"/>
                <w:color w:val="000000"/>
              </w:rPr>
              <w:t>3: 3.1-3.2 – Transport Layer service, Multiplexing and De-multiplexing</w:t>
            </w:r>
          </w:p>
        </w:tc>
        <w:tc>
          <w:tcPr>
            <w:tcW w:w="1425" w:type="dxa"/>
          </w:tcPr>
          <w:p w:rsidR="00891BCE" w:rsidRDefault="00891BCE">
            <w:pPr>
              <w:rPr>
                <w:rFonts w:ascii="Arial" w:hAnsi="Arial" w:cs="Arial"/>
                <w:b/>
              </w:rPr>
            </w:pPr>
          </w:p>
          <w:p w:rsidR="00891BCE" w:rsidRDefault="00891BCE">
            <w:pPr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</w:tcPr>
          <w:p w:rsidR="00891BCE" w:rsidRDefault="00891BCE">
            <w:pPr>
              <w:rPr>
                <w:rFonts w:ascii="Arial" w:hAnsi="Arial" w:cs="Arial"/>
                <w:b/>
              </w:rPr>
            </w:pPr>
          </w:p>
        </w:tc>
      </w:tr>
      <w:tr w:rsidR="00891BCE" w:rsidTr="008F3A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39" w:type="dxa"/>
          </w:tcPr>
          <w:p w:rsidR="00891BCE" w:rsidRDefault="009D294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5.</w:t>
            </w:r>
          </w:p>
        </w:tc>
        <w:tc>
          <w:tcPr>
            <w:tcW w:w="1246" w:type="dxa"/>
          </w:tcPr>
          <w:p w:rsidR="00B17875" w:rsidRDefault="00B17875" w:rsidP="00B17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L1 = 1 hour</w:t>
            </w:r>
          </w:p>
          <w:p w:rsidR="00B17875" w:rsidRDefault="00B17875" w:rsidP="00B17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L2 = 1 hour</w:t>
            </w:r>
          </w:p>
          <w:p w:rsidR="00891BCE" w:rsidRDefault="00B17875" w:rsidP="00B1787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L3 = 1 hour</w:t>
            </w:r>
          </w:p>
        </w:tc>
        <w:tc>
          <w:tcPr>
            <w:tcW w:w="4670" w:type="dxa"/>
            <w:gridSpan w:val="2"/>
          </w:tcPr>
          <w:p w:rsidR="00A204C8" w:rsidRDefault="00A204C8" w:rsidP="00A204C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L1: 3.3 – Connectionless Transport UDP</w:t>
            </w:r>
          </w:p>
          <w:p w:rsidR="00891BCE" w:rsidRDefault="00A204C8" w:rsidP="00A204C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color w:val="000000"/>
              </w:rPr>
              <w:t>L2-L3: 3.4 – Principles of Reliable data transport</w:t>
            </w:r>
          </w:p>
        </w:tc>
        <w:tc>
          <w:tcPr>
            <w:tcW w:w="1425" w:type="dxa"/>
          </w:tcPr>
          <w:p w:rsidR="00891BCE" w:rsidRDefault="00891BCE">
            <w:pPr>
              <w:rPr>
                <w:rFonts w:ascii="Arial" w:hAnsi="Arial" w:cs="Arial"/>
                <w:b/>
              </w:rPr>
            </w:pPr>
          </w:p>
          <w:p w:rsidR="00891BCE" w:rsidRDefault="00891BCE">
            <w:pPr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</w:tcPr>
          <w:p w:rsidR="00891BCE" w:rsidRDefault="00891BCE">
            <w:pPr>
              <w:rPr>
                <w:rFonts w:ascii="Arial" w:hAnsi="Arial" w:cs="Arial"/>
                <w:b/>
              </w:rPr>
            </w:pPr>
          </w:p>
        </w:tc>
      </w:tr>
      <w:tr w:rsidR="00891BCE" w:rsidTr="008F3A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39" w:type="dxa"/>
          </w:tcPr>
          <w:p w:rsidR="00891BCE" w:rsidRDefault="009D294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6.</w:t>
            </w:r>
          </w:p>
        </w:tc>
        <w:tc>
          <w:tcPr>
            <w:tcW w:w="1246" w:type="dxa"/>
          </w:tcPr>
          <w:p w:rsidR="00891BCE" w:rsidRDefault="00191D7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  <w:r w:rsidR="009D2943">
              <w:rPr>
                <w:rFonts w:ascii="Arial" w:hAnsi="Arial" w:cs="Arial"/>
                <w:b/>
              </w:rPr>
              <w:t xml:space="preserve"> Hour</w:t>
            </w:r>
          </w:p>
        </w:tc>
        <w:tc>
          <w:tcPr>
            <w:tcW w:w="4670" w:type="dxa"/>
            <w:gridSpan w:val="2"/>
          </w:tcPr>
          <w:p w:rsidR="00891BCE" w:rsidRDefault="003820D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             </w:t>
            </w:r>
            <w:r w:rsidR="00C31894">
              <w:rPr>
                <w:rFonts w:ascii="Arial" w:hAnsi="Arial" w:cs="Arial"/>
                <w:b/>
              </w:rPr>
              <w:t>Midterm # 1</w:t>
            </w:r>
          </w:p>
        </w:tc>
        <w:tc>
          <w:tcPr>
            <w:tcW w:w="1425" w:type="dxa"/>
          </w:tcPr>
          <w:p w:rsidR="00891BCE" w:rsidRDefault="00891BCE">
            <w:pPr>
              <w:rPr>
                <w:rFonts w:ascii="Arial" w:hAnsi="Arial" w:cs="Arial"/>
                <w:b/>
              </w:rPr>
            </w:pPr>
          </w:p>
          <w:p w:rsidR="00891BCE" w:rsidRDefault="00891BCE">
            <w:pPr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</w:tcPr>
          <w:p w:rsidR="00891BCE" w:rsidRDefault="00891BCE">
            <w:pPr>
              <w:rPr>
                <w:rFonts w:ascii="Arial" w:hAnsi="Arial" w:cs="Arial"/>
                <w:b/>
              </w:rPr>
            </w:pPr>
          </w:p>
        </w:tc>
      </w:tr>
      <w:tr w:rsidR="00891BCE" w:rsidTr="008F3A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39" w:type="dxa"/>
          </w:tcPr>
          <w:p w:rsidR="00891BCE" w:rsidRDefault="009D294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7.</w:t>
            </w:r>
          </w:p>
        </w:tc>
        <w:tc>
          <w:tcPr>
            <w:tcW w:w="1246" w:type="dxa"/>
          </w:tcPr>
          <w:p w:rsidR="00B17875" w:rsidRDefault="00B17875" w:rsidP="00B17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L1 = 1 hour</w:t>
            </w:r>
          </w:p>
          <w:p w:rsidR="00B17875" w:rsidRDefault="00B17875" w:rsidP="00B17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L2 = 1 hour</w:t>
            </w:r>
          </w:p>
          <w:p w:rsidR="00891BCE" w:rsidRDefault="00B17875" w:rsidP="00B1787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L3 = 1 hour</w:t>
            </w:r>
          </w:p>
        </w:tc>
        <w:tc>
          <w:tcPr>
            <w:tcW w:w="4670" w:type="dxa"/>
            <w:gridSpan w:val="2"/>
          </w:tcPr>
          <w:p w:rsidR="00145055" w:rsidRDefault="00145055" w:rsidP="00145055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L1-L2:</w:t>
            </w:r>
            <w:r w:rsidR="008F3AD5">
              <w:rPr>
                <w:rFonts w:ascii="Arial" w:hAnsi="Arial" w:cs="Arial"/>
                <w:color w:val="000000"/>
              </w:rPr>
              <w:t xml:space="preserve"> 3.5</w:t>
            </w:r>
            <w:r>
              <w:rPr>
                <w:rFonts w:ascii="Arial" w:hAnsi="Arial" w:cs="Arial"/>
                <w:color w:val="000000"/>
              </w:rPr>
              <w:t xml:space="preserve"> Connection Oriented Transport: TCP</w:t>
            </w:r>
          </w:p>
          <w:p w:rsidR="00891BCE" w:rsidRDefault="00145055" w:rsidP="0014505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color w:val="000000"/>
              </w:rPr>
              <w:t>L3: Exam Review</w:t>
            </w:r>
          </w:p>
        </w:tc>
        <w:tc>
          <w:tcPr>
            <w:tcW w:w="1425" w:type="dxa"/>
          </w:tcPr>
          <w:p w:rsidR="00891BCE" w:rsidRDefault="00891BCE">
            <w:pPr>
              <w:rPr>
                <w:rFonts w:ascii="Arial" w:hAnsi="Arial" w:cs="Arial"/>
                <w:b/>
              </w:rPr>
            </w:pPr>
          </w:p>
          <w:p w:rsidR="00891BCE" w:rsidRDefault="00891BCE">
            <w:pPr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</w:tcPr>
          <w:p w:rsidR="00891BCE" w:rsidRDefault="00891BCE">
            <w:pPr>
              <w:rPr>
                <w:rFonts w:ascii="Arial" w:hAnsi="Arial" w:cs="Arial"/>
                <w:b/>
              </w:rPr>
            </w:pPr>
          </w:p>
        </w:tc>
      </w:tr>
      <w:tr w:rsidR="00891BCE" w:rsidTr="008F3A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39" w:type="dxa"/>
          </w:tcPr>
          <w:p w:rsidR="00891BCE" w:rsidRDefault="009D294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8.</w:t>
            </w:r>
          </w:p>
        </w:tc>
        <w:tc>
          <w:tcPr>
            <w:tcW w:w="1246" w:type="dxa"/>
          </w:tcPr>
          <w:p w:rsidR="00B17875" w:rsidRDefault="00B17875" w:rsidP="00B17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L1 = 1 hour</w:t>
            </w:r>
          </w:p>
          <w:p w:rsidR="00B17875" w:rsidRDefault="00B17875" w:rsidP="00B17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L2 = 1 hour</w:t>
            </w:r>
          </w:p>
          <w:p w:rsidR="00891BCE" w:rsidRDefault="00B17875" w:rsidP="00B1787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L3 = 1 hour</w:t>
            </w:r>
          </w:p>
        </w:tc>
        <w:tc>
          <w:tcPr>
            <w:tcW w:w="4670" w:type="dxa"/>
            <w:gridSpan w:val="2"/>
          </w:tcPr>
          <w:p w:rsidR="00145055" w:rsidRDefault="00145055" w:rsidP="00145055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L1-L2: </w:t>
            </w:r>
            <w:r w:rsidR="008F3AD5">
              <w:rPr>
                <w:rFonts w:ascii="Arial" w:hAnsi="Arial" w:cs="Arial"/>
                <w:color w:val="000000"/>
              </w:rPr>
              <w:t xml:space="preserve">3.6 </w:t>
            </w:r>
            <w:r>
              <w:rPr>
                <w:rFonts w:ascii="Arial" w:hAnsi="Arial" w:cs="Arial"/>
                <w:color w:val="000000"/>
              </w:rPr>
              <w:t>Principles of Congestion Control</w:t>
            </w:r>
          </w:p>
          <w:p w:rsidR="00891BCE" w:rsidRDefault="00145055" w:rsidP="0014505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color w:val="000000"/>
              </w:rPr>
              <w:t xml:space="preserve">L3: </w:t>
            </w:r>
            <w:r w:rsidR="008F3AD5">
              <w:rPr>
                <w:rFonts w:ascii="Arial" w:hAnsi="Arial" w:cs="Arial"/>
                <w:color w:val="000000"/>
              </w:rPr>
              <w:t xml:space="preserve">3.7 - </w:t>
            </w:r>
            <w:r>
              <w:rPr>
                <w:rFonts w:ascii="Arial" w:hAnsi="Arial" w:cs="Arial"/>
                <w:color w:val="000000"/>
              </w:rPr>
              <w:t>TCP Congestion Control</w:t>
            </w:r>
            <w:r w:rsidR="00CF3741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1425" w:type="dxa"/>
          </w:tcPr>
          <w:p w:rsidR="00891BCE" w:rsidRDefault="00891BCE">
            <w:pPr>
              <w:rPr>
                <w:rFonts w:ascii="Arial" w:hAnsi="Arial" w:cs="Arial"/>
                <w:b/>
              </w:rPr>
            </w:pPr>
          </w:p>
          <w:p w:rsidR="00891BCE" w:rsidRDefault="00891BCE">
            <w:pPr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</w:tcPr>
          <w:p w:rsidR="00891BCE" w:rsidRDefault="00891BCE">
            <w:pPr>
              <w:rPr>
                <w:rFonts w:ascii="Arial" w:hAnsi="Arial" w:cs="Arial"/>
                <w:b/>
              </w:rPr>
            </w:pPr>
          </w:p>
        </w:tc>
      </w:tr>
      <w:tr w:rsidR="00891BCE" w:rsidTr="008F3A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39" w:type="dxa"/>
          </w:tcPr>
          <w:p w:rsidR="00891BCE" w:rsidRDefault="009D294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9.</w:t>
            </w:r>
          </w:p>
        </w:tc>
        <w:tc>
          <w:tcPr>
            <w:tcW w:w="1246" w:type="dxa"/>
          </w:tcPr>
          <w:p w:rsidR="00B17875" w:rsidRDefault="00B17875" w:rsidP="00B17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L1 = 1 hour</w:t>
            </w:r>
          </w:p>
          <w:p w:rsidR="00B17875" w:rsidRDefault="00B17875" w:rsidP="00B17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L2 = 1 hour</w:t>
            </w:r>
          </w:p>
          <w:p w:rsidR="00891BCE" w:rsidRDefault="00B17875" w:rsidP="00B1787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L3 = 1 hour</w:t>
            </w:r>
          </w:p>
        </w:tc>
        <w:tc>
          <w:tcPr>
            <w:tcW w:w="4670" w:type="dxa"/>
            <w:gridSpan w:val="2"/>
          </w:tcPr>
          <w:p w:rsidR="00145055" w:rsidRDefault="00C129EE" w:rsidP="00145055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L1: 4.1 – Network Layer Overview</w:t>
            </w:r>
          </w:p>
          <w:p w:rsidR="00145055" w:rsidRDefault="00145055" w:rsidP="00145055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L2: 4.2 – </w:t>
            </w:r>
            <w:r w:rsidR="005B2600">
              <w:rPr>
                <w:rFonts w:ascii="Arial" w:hAnsi="Arial" w:cs="Arial"/>
                <w:color w:val="000000"/>
              </w:rPr>
              <w:t>What’s</w:t>
            </w:r>
            <w:r w:rsidR="00C129EE">
              <w:rPr>
                <w:rFonts w:ascii="Arial" w:hAnsi="Arial" w:cs="Arial"/>
                <w:color w:val="000000"/>
              </w:rPr>
              <w:t xml:space="preserve"> Inside a Router</w:t>
            </w:r>
          </w:p>
          <w:p w:rsidR="00891BCE" w:rsidRDefault="00145055" w:rsidP="00C129E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color w:val="000000"/>
              </w:rPr>
              <w:t xml:space="preserve">L3: 4.3 – </w:t>
            </w:r>
            <w:r w:rsidR="00C129EE">
              <w:rPr>
                <w:rFonts w:ascii="Arial" w:hAnsi="Arial" w:cs="Arial"/>
                <w:color w:val="000000"/>
              </w:rPr>
              <w:t>Internet Protocol</w:t>
            </w:r>
          </w:p>
        </w:tc>
        <w:tc>
          <w:tcPr>
            <w:tcW w:w="1425" w:type="dxa"/>
          </w:tcPr>
          <w:p w:rsidR="00891BCE" w:rsidRDefault="00891BCE">
            <w:pPr>
              <w:rPr>
                <w:rFonts w:ascii="Arial" w:hAnsi="Arial" w:cs="Arial"/>
                <w:b/>
              </w:rPr>
            </w:pPr>
          </w:p>
          <w:p w:rsidR="00891BCE" w:rsidRDefault="00891BCE">
            <w:pPr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</w:tcPr>
          <w:p w:rsidR="00891BCE" w:rsidRDefault="00891BCE">
            <w:pPr>
              <w:rPr>
                <w:rFonts w:ascii="Arial" w:hAnsi="Arial" w:cs="Arial"/>
                <w:b/>
              </w:rPr>
            </w:pPr>
          </w:p>
        </w:tc>
      </w:tr>
      <w:tr w:rsidR="00891BCE" w:rsidTr="008F3A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39" w:type="dxa"/>
          </w:tcPr>
          <w:p w:rsidR="00891BCE" w:rsidRDefault="009D294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10.</w:t>
            </w:r>
          </w:p>
        </w:tc>
        <w:tc>
          <w:tcPr>
            <w:tcW w:w="1246" w:type="dxa"/>
          </w:tcPr>
          <w:p w:rsidR="00B17875" w:rsidRDefault="00B17875" w:rsidP="00B17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L1 = 1 hour</w:t>
            </w:r>
          </w:p>
          <w:p w:rsidR="00B17875" w:rsidRDefault="00B17875" w:rsidP="00B17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L2 = 1 hour</w:t>
            </w:r>
          </w:p>
          <w:p w:rsidR="00891BCE" w:rsidRDefault="00B17875" w:rsidP="00B1787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L3 = 1 hour</w:t>
            </w:r>
          </w:p>
        </w:tc>
        <w:tc>
          <w:tcPr>
            <w:tcW w:w="4670" w:type="dxa"/>
            <w:gridSpan w:val="2"/>
          </w:tcPr>
          <w:p w:rsidR="00891BCE" w:rsidRDefault="00C129E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L1-2: 4.3</w:t>
            </w:r>
            <w:r w:rsidR="00145055">
              <w:rPr>
                <w:rFonts w:ascii="Arial" w:hAnsi="Arial" w:cs="Arial"/>
                <w:color w:val="000000"/>
              </w:rPr>
              <w:t xml:space="preserve"> – Internet Protocol</w:t>
            </w:r>
            <w:r>
              <w:rPr>
                <w:rFonts w:ascii="Arial" w:hAnsi="Arial" w:cs="Arial"/>
                <w:color w:val="000000"/>
              </w:rPr>
              <w:t xml:space="preserve"> Continued</w:t>
            </w:r>
          </w:p>
          <w:p w:rsidR="005B2600" w:rsidRDefault="00C129E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L3: 4.4 Generalized Forwarded and SDN and </w:t>
            </w:r>
          </w:p>
          <w:p w:rsidR="00C129EE" w:rsidRDefault="00C129E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color w:val="000000"/>
              </w:rPr>
              <w:t xml:space="preserve">4.5 – </w:t>
            </w:r>
            <w:r w:rsidR="005B2600">
              <w:rPr>
                <w:rFonts w:ascii="Arial" w:hAnsi="Arial" w:cs="Arial"/>
                <w:color w:val="000000"/>
              </w:rPr>
              <w:t>Middle Boxes</w:t>
            </w:r>
            <w:bookmarkStart w:id="0" w:name="_GoBack"/>
            <w:bookmarkEnd w:id="0"/>
          </w:p>
        </w:tc>
        <w:tc>
          <w:tcPr>
            <w:tcW w:w="1425" w:type="dxa"/>
          </w:tcPr>
          <w:p w:rsidR="00891BCE" w:rsidRDefault="00891BCE">
            <w:pPr>
              <w:rPr>
                <w:rFonts w:ascii="Arial" w:hAnsi="Arial" w:cs="Arial"/>
                <w:b/>
              </w:rPr>
            </w:pPr>
          </w:p>
          <w:p w:rsidR="00891BCE" w:rsidRDefault="00891BCE">
            <w:pPr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</w:tcPr>
          <w:p w:rsidR="00891BCE" w:rsidRDefault="00891BCE">
            <w:pPr>
              <w:rPr>
                <w:rFonts w:ascii="Arial" w:hAnsi="Arial" w:cs="Arial"/>
                <w:b/>
              </w:rPr>
            </w:pPr>
          </w:p>
        </w:tc>
      </w:tr>
      <w:tr w:rsidR="00891BCE" w:rsidTr="008F3A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39" w:type="dxa"/>
          </w:tcPr>
          <w:p w:rsidR="00891BCE" w:rsidRDefault="009D294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11.</w:t>
            </w:r>
          </w:p>
        </w:tc>
        <w:tc>
          <w:tcPr>
            <w:tcW w:w="1246" w:type="dxa"/>
          </w:tcPr>
          <w:p w:rsidR="00891BCE" w:rsidRDefault="00191D7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1 </w:t>
            </w:r>
            <w:r w:rsidR="009D2943">
              <w:rPr>
                <w:rFonts w:ascii="Arial" w:hAnsi="Arial" w:cs="Arial"/>
                <w:b/>
              </w:rPr>
              <w:t>Hour</w:t>
            </w:r>
          </w:p>
        </w:tc>
        <w:tc>
          <w:tcPr>
            <w:tcW w:w="4670" w:type="dxa"/>
            <w:gridSpan w:val="2"/>
          </w:tcPr>
          <w:p w:rsidR="00891BCE" w:rsidRDefault="003820D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             </w:t>
            </w:r>
            <w:r w:rsidR="00C31894">
              <w:rPr>
                <w:rFonts w:ascii="Arial" w:hAnsi="Arial" w:cs="Arial"/>
                <w:b/>
              </w:rPr>
              <w:t>Midterm # 2</w:t>
            </w:r>
          </w:p>
        </w:tc>
        <w:tc>
          <w:tcPr>
            <w:tcW w:w="1425" w:type="dxa"/>
          </w:tcPr>
          <w:p w:rsidR="00891BCE" w:rsidRDefault="00891BCE">
            <w:pPr>
              <w:rPr>
                <w:rFonts w:ascii="Arial" w:hAnsi="Arial" w:cs="Arial"/>
                <w:b/>
              </w:rPr>
            </w:pPr>
          </w:p>
          <w:p w:rsidR="00891BCE" w:rsidRDefault="00891BCE">
            <w:pPr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</w:tcPr>
          <w:p w:rsidR="00891BCE" w:rsidRDefault="00891BCE">
            <w:pPr>
              <w:rPr>
                <w:rFonts w:ascii="Arial" w:hAnsi="Arial" w:cs="Arial"/>
                <w:b/>
              </w:rPr>
            </w:pPr>
          </w:p>
        </w:tc>
      </w:tr>
      <w:tr w:rsidR="00891BCE" w:rsidTr="008F3A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39" w:type="dxa"/>
          </w:tcPr>
          <w:p w:rsidR="00891BCE" w:rsidRDefault="009D294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12.</w:t>
            </w:r>
          </w:p>
        </w:tc>
        <w:tc>
          <w:tcPr>
            <w:tcW w:w="1246" w:type="dxa"/>
          </w:tcPr>
          <w:p w:rsidR="00B17875" w:rsidRDefault="00B17875" w:rsidP="00B17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L1 = 1 hour</w:t>
            </w:r>
          </w:p>
          <w:p w:rsidR="00B17875" w:rsidRDefault="00B17875" w:rsidP="00B17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L2 = 1 hour</w:t>
            </w:r>
          </w:p>
          <w:p w:rsidR="00891BCE" w:rsidRDefault="00B17875" w:rsidP="00B1787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lastRenderedPageBreak/>
              <w:t>L3 = 1 hour</w:t>
            </w:r>
          </w:p>
        </w:tc>
        <w:tc>
          <w:tcPr>
            <w:tcW w:w="4670" w:type="dxa"/>
            <w:gridSpan w:val="2"/>
          </w:tcPr>
          <w:p w:rsidR="00145055" w:rsidRDefault="00C73ECA" w:rsidP="00145055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 xml:space="preserve">L1-2: </w:t>
            </w:r>
            <w:r w:rsidR="00145055">
              <w:rPr>
                <w:rFonts w:ascii="Arial" w:hAnsi="Arial" w:cs="Arial"/>
                <w:color w:val="000000"/>
              </w:rPr>
              <w:t>5</w:t>
            </w:r>
            <w:r>
              <w:rPr>
                <w:rFonts w:ascii="Arial" w:hAnsi="Arial" w:cs="Arial"/>
                <w:color w:val="000000"/>
              </w:rPr>
              <w:t>.1-5.3</w:t>
            </w:r>
            <w:r w:rsidR="00145055">
              <w:rPr>
                <w:rFonts w:ascii="Arial" w:hAnsi="Arial" w:cs="Arial"/>
                <w:color w:val="000000"/>
              </w:rPr>
              <w:t xml:space="preserve"> – Routing Algorithms</w:t>
            </w:r>
            <w:r>
              <w:rPr>
                <w:rFonts w:ascii="Arial" w:hAnsi="Arial" w:cs="Arial"/>
                <w:color w:val="000000"/>
              </w:rPr>
              <w:t xml:space="preserve"> and Intra-AS routing</w:t>
            </w:r>
          </w:p>
          <w:p w:rsidR="00891BCE" w:rsidRDefault="00145055" w:rsidP="0014505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>L3: Exam Review</w:t>
            </w:r>
            <w:r w:rsidR="003E67CB">
              <w:rPr>
                <w:rFonts w:ascii="Arial" w:hAnsi="Arial" w:cs="Arial"/>
                <w:b/>
              </w:rPr>
              <w:t xml:space="preserve">  </w:t>
            </w:r>
          </w:p>
        </w:tc>
        <w:tc>
          <w:tcPr>
            <w:tcW w:w="1425" w:type="dxa"/>
          </w:tcPr>
          <w:p w:rsidR="00891BCE" w:rsidRDefault="00891BCE">
            <w:pPr>
              <w:rPr>
                <w:rFonts w:ascii="Arial" w:hAnsi="Arial" w:cs="Arial"/>
                <w:b/>
              </w:rPr>
            </w:pPr>
          </w:p>
          <w:p w:rsidR="00891BCE" w:rsidRDefault="00891BCE">
            <w:pPr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</w:tcPr>
          <w:p w:rsidR="00891BCE" w:rsidRDefault="00891BCE">
            <w:pPr>
              <w:rPr>
                <w:rFonts w:ascii="Arial" w:hAnsi="Arial" w:cs="Arial"/>
                <w:b/>
              </w:rPr>
            </w:pPr>
          </w:p>
        </w:tc>
      </w:tr>
      <w:tr w:rsidR="00891BCE" w:rsidTr="008F3A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39" w:type="dxa"/>
          </w:tcPr>
          <w:p w:rsidR="00891BCE" w:rsidRDefault="003E67C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13.</w:t>
            </w:r>
          </w:p>
        </w:tc>
        <w:tc>
          <w:tcPr>
            <w:tcW w:w="1246" w:type="dxa"/>
          </w:tcPr>
          <w:p w:rsidR="00B17875" w:rsidRDefault="00B17875" w:rsidP="00B17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L1 = 1 hour</w:t>
            </w:r>
          </w:p>
          <w:p w:rsidR="00B17875" w:rsidRDefault="00B17875" w:rsidP="00B17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L2 = 1 hour</w:t>
            </w:r>
          </w:p>
          <w:p w:rsidR="00891BCE" w:rsidRDefault="00B17875" w:rsidP="00B1787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L3 = 1 hour</w:t>
            </w:r>
          </w:p>
        </w:tc>
        <w:tc>
          <w:tcPr>
            <w:tcW w:w="4670" w:type="dxa"/>
            <w:gridSpan w:val="2"/>
          </w:tcPr>
          <w:p w:rsidR="00891BCE" w:rsidRDefault="00C73ECA" w:rsidP="00C73EC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color w:val="000000"/>
              </w:rPr>
              <w:t>L1-2-3: 5.4</w:t>
            </w:r>
            <w:r w:rsidR="00145055">
              <w:rPr>
                <w:rFonts w:ascii="Arial" w:hAnsi="Arial" w:cs="Arial"/>
                <w:color w:val="000000"/>
              </w:rPr>
              <w:t xml:space="preserve">. Routing </w:t>
            </w:r>
            <w:r>
              <w:rPr>
                <w:rFonts w:ascii="Arial" w:hAnsi="Arial" w:cs="Arial"/>
                <w:color w:val="000000"/>
              </w:rPr>
              <w:t>Amount the ISP</w:t>
            </w:r>
          </w:p>
        </w:tc>
        <w:tc>
          <w:tcPr>
            <w:tcW w:w="1425" w:type="dxa"/>
          </w:tcPr>
          <w:p w:rsidR="00891BCE" w:rsidRDefault="00891BCE">
            <w:pPr>
              <w:rPr>
                <w:rFonts w:ascii="Arial" w:hAnsi="Arial" w:cs="Arial"/>
                <w:b/>
              </w:rPr>
            </w:pPr>
          </w:p>
          <w:p w:rsidR="00891BCE" w:rsidRDefault="00891BCE">
            <w:pPr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</w:tcPr>
          <w:p w:rsidR="00891BCE" w:rsidRDefault="00891BCE">
            <w:pPr>
              <w:rPr>
                <w:rFonts w:ascii="Arial" w:hAnsi="Arial" w:cs="Arial"/>
                <w:b/>
              </w:rPr>
            </w:pPr>
          </w:p>
        </w:tc>
      </w:tr>
      <w:tr w:rsidR="00407544" w:rsidTr="008F3A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39" w:type="dxa"/>
          </w:tcPr>
          <w:p w:rsidR="00407544" w:rsidRDefault="0040754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14.</w:t>
            </w:r>
          </w:p>
        </w:tc>
        <w:tc>
          <w:tcPr>
            <w:tcW w:w="1246" w:type="dxa"/>
          </w:tcPr>
          <w:p w:rsidR="00B17875" w:rsidRDefault="00B17875" w:rsidP="00B17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L1 = 1 hour</w:t>
            </w:r>
          </w:p>
          <w:p w:rsidR="00B17875" w:rsidRDefault="00B17875" w:rsidP="00B17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L2 = 1 hour</w:t>
            </w:r>
          </w:p>
          <w:p w:rsidR="00407544" w:rsidRDefault="00B17875" w:rsidP="00B1787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L3 = 1 hour</w:t>
            </w:r>
          </w:p>
        </w:tc>
        <w:tc>
          <w:tcPr>
            <w:tcW w:w="4670" w:type="dxa"/>
            <w:gridSpan w:val="2"/>
          </w:tcPr>
          <w:p w:rsidR="00C73ECA" w:rsidRDefault="00C73ECA" w:rsidP="00C73EC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L1: 5.5 – S</w:t>
            </w:r>
            <w:r w:rsidR="0081272A">
              <w:rPr>
                <w:rFonts w:ascii="Arial" w:hAnsi="Arial" w:cs="Arial"/>
                <w:color w:val="000000"/>
              </w:rPr>
              <w:t>DN Control Plane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</w:p>
          <w:p w:rsidR="00C73ECA" w:rsidRDefault="00C73ECA" w:rsidP="00C73EC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L2: 5.6 - </w:t>
            </w:r>
            <w:r w:rsidR="0081272A">
              <w:rPr>
                <w:rFonts w:ascii="Arial" w:hAnsi="Arial" w:cs="Arial"/>
                <w:color w:val="000000"/>
              </w:rPr>
              <w:t>ICMP</w:t>
            </w:r>
          </w:p>
          <w:p w:rsidR="00F437D6" w:rsidRPr="00F437D6" w:rsidRDefault="00C73ECA" w:rsidP="00C73EC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color w:val="000000"/>
              </w:rPr>
              <w:t xml:space="preserve">L3: 5.7 – </w:t>
            </w:r>
            <w:r w:rsidR="0081272A">
              <w:rPr>
                <w:rFonts w:ascii="Arial" w:hAnsi="Arial" w:cs="Arial"/>
                <w:color w:val="000000"/>
              </w:rPr>
              <w:t>Network Management</w:t>
            </w:r>
          </w:p>
          <w:p w:rsidR="00407544" w:rsidRDefault="00407544" w:rsidP="00F437D6">
            <w:pPr>
              <w:rPr>
                <w:rFonts w:ascii="Arial" w:hAnsi="Arial" w:cs="Arial"/>
                <w:b/>
              </w:rPr>
            </w:pPr>
          </w:p>
        </w:tc>
        <w:tc>
          <w:tcPr>
            <w:tcW w:w="1425" w:type="dxa"/>
          </w:tcPr>
          <w:p w:rsidR="00407544" w:rsidRDefault="00407544">
            <w:pPr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</w:tcPr>
          <w:p w:rsidR="00407544" w:rsidRDefault="00407544">
            <w:pPr>
              <w:rPr>
                <w:rFonts w:ascii="Arial" w:hAnsi="Arial" w:cs="Arial"/>
                <w:b/>
              </w:rPr>
            </w:pPr>
          </w:p>
        </w:tc>
      </w:tr>
      <w:tr w:rsidR="00407544" w:rsidTr="008F3A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39" w:type="dxa"/>
          </w:tcPr>
          <w:p w:rsidR="00407544" w:rsidRDefault="0040754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15.</w:t>
            </w:r>
          </w:p>
        </w:tc>
        <w:tc>
          <w:tcPr>
            <w:tcW w:w="1246" w:type="dxa"/>
          </w:tcPr>
          <w:p w:rsidR="00B17875" w:rsidRDefault="00B17875" w:rsidP="00B17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L1 = 1 hour</w:t>
            </w:r>
          </w:p>
          <w:p w:rsidR="00B17875" w:rsidRDefault="00B17875" w:rsidP="00B17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L2 = 1 hour</w:t>
            </w:r>
          </w:p>
          <w:p w:rsidR="00407544" w:rsidRDefault="00B17875" w:rsidP="00B1787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L3 = 1 hour</w:t>
            </w:r>
          </w:p>
        </w:tc>
        <w:tc>
          <w:tcPr>
            <w:tcW w:w="4670" w:type="dxa"/>
            <w:gridSpan w:val="2"/>
          </w:tcPr>
          <w:p w:rsidR="00145055" w:rsidRDefault="0081272A" w:rsidP="00145055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L1: 6</w:t>
            </w:r>
            <w:r w:rsidR="00145055">
              <w:rPr>
                <w:rFonts w:ascii="Arial" w:hAnsi="Arial" w:cs="Arial"/>
                <w:color w:val="000000"/>
              </w:rPr>
              <w:t xml:space="preserve">.4 </w:t>
            </w:r>
            <w:r w:rsidR="00C129EE">
              <w:rPr>
                <w:rFonts w:ascii="Arial" w:hAnsi="Arial" w:cs="Arial"/>
                <w:color w:val="000000"/>
              </w:rPr>
              <w:t>–</w:t>
            </w:r>
            <w:r w:rsidR="00145055">
              <w:rPr>
                <w:rFonts w:ascii="Arial" w:hAnsi="Arial" w:cs="Arial"/>
                <w:color w:val="000000"/>
              </w:rPr>
              <w:t xml:space="preserve"> </w:t>
            </w:r>
            <w:r w:rsidR="00C129EE">
              <w:rPr>
                <w:rFonts w:ascii="Arial" w:hAnsi="Arial" w:cs="Arial"/>
                <w:color w:val="000000"/>
              </w:rPr>
              <w:t xml:space="preserve">Switched </w:t>
            </w:r>
            <w:r w:rsidR="00145055">
              <w:rPr>
                <w:rFonts w:ascii="Arial" w:hAnsi="Arial" w:cs="Arial"/>
                <w:color w:val="000000"/>
              </w:rPr>
              <w:t xml:space="preserve">LANs </w:t>
            </w:r>
          </w:p>
          <w:p w:rsidR="00145055" w:rsidRDefault="0081272A" w:rsidP="00145055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L2: 6</w:t>
            </w:r>
            <w:r w:rsidR="00145055">
              <w:rPr>
                <w:rFonts w:ascii="Arial" w:hAnsi="Arial" w:cs="Arial"/>
                <w:color w:val="000000"/>
              </w:rPr>
              <w:t>.5 - Link virtualization</w:t>
            </w:r>
          </w:p>
          <w:p w:rsidR="00407544" w:rsidRDefault="0081272A" w:rsidP="0014505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color w:val="000000"/>
              </w:rPr>
              <w:t>L3: 6.6-6</w:t>
            </w:r>
            <w:r w:rsidR="00145055">
              <w:rPr>
                <w:rFonts w:ascii="Arial" w:hAnsi="Arial" w:cs="Arial"/>
                <w:color w:val="000000"/>
              </w:rPr>
              <w:t>.7 – Data Center Networking</w:t>
            </w:r>
          </w:p>
        </w:tc>
        <w:tc>
          <w:tcPr>
            <w:tcW w:w="1425" w:type="dxa"/>
          </w:tcPr>
          <w:p w:rsidR="00407544" w:rsidRDefault="00407544">
            <w:pPr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</w:tcPr>
          <w:p w:rsidR="00407544" w:rsidRDefault="00407544">
            <w:pPr>
              <w:rPr>
                <w:rFonts w:ascii="Arial" w:hAnsi="Arial" w:cs="Arial"/>
                <w:b/>
              </w:rPr>
            </w:pPr>
          </w:p>
        </w:tc>
      </w:tr>
      <w:tr w:rsidR="00407544" w:rsidTr="008F3A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39" w:type="dxa"/>
          </w:tcPr>
          <w:p w:rsidR="00407544" w:rsidRDefault="0040754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16.</w:t>
            </w:r>
          </w:p>
        </w:tc>
        <w:tc>
          <w:tcPr>
            <w:tcW w:w="1246" w:type="dxa"/>
          </w:tcPr>
          <w:p w:rsidR="00B17875" w:rsidRDefault="00B17875" w:rsidP="00B17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L1 = 1 hour</w:t>
            </w:r>
          </w:p>
          <w:p w:rsidR="00B17875" w:rsidRDefault="00B17875" w:rsidP="00B17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L2 = 1 hour</w:t>
            </w:r>
          </w:p>
          <w:p w:rsidR="00407544" w:rsidRDefault="00B17875" w:rsidP="00B1787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L3 = 1 hour</w:t>
            </w:r>
          </w:p>
        </w:tc>
        <w:tc>
          <w:tcPr>
            <w:tcW w:w="4670" w:type="dxa"/>
            <w:gridSpan w:val="2"/>
          </w:tcPr>
          <w:p w:rsidR="00407544" w:rsidRDefault="00C129EE" w:rsidP="009A2F8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Course wrap-up and Project evaluations</w:t>
            </w:r>
          </w:p>
        </w:tc>
        <w:tc>
          <w:tcPr>
            <w:tcW w:w="1425" w:type="dxa"/>
          </w:tcPr>
          <w:p w:rsidR="00407544" w:rsidRDefault="00407544">
            <w:pPr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</w:tcPr>
          <w:p w:rsidR="00407544" w:rsidRDefault="00407544">
            <w:pPr>
              <w:rPr>
                <w:rFonts w:ascii="Arial" w:hAnsi="Arial" w:cs="Arial"/>
                <w:b/>
              </w:rPr>
            </w:pPr>
          </w:p>
        </w:tc>
      </w:tr>
    </w:tbl>
    <w:p w:rsidR="00784F33" w:rsidRDefault="00784F33">
      <w:pPr>
        <w:spacing w:before="120" w:after="120"/>
      </w:pPr>
    </w:p>
    <w:p w:rsidR="00F273C3" w:rsidRPr="00692CD2" w:rsidRDefault="00F273C3" w:rsidP="00F273C3">
      <w:pPr>
        <w:spacing w:before="120" w:after="120"/>
        <w:rPr>
          <w:sz w:val="24"/>
        </w:rPr>
      </w:pPr>
      <w:r w:rsidRPr="00692CD2">
        <w:rPr>
          <w:sz w:val="24"/>
        </w:rPr>
        <w:t>Instructor Name</w:t>
      </w:r>
      <w:r w:rsidR="00692CD2" w:rsidRPr="00692CD2">
        <w:rPr>
          <w:sz w:val="24"/>
        </w:rPr>
        <w:t>:</w:t>
      </w:r>
      <w:r w:rsidRPr="00692CD2">
        <w:rPr>
          <w:sz w:val="24"/>
        </w:rPr>
        <w:t xml:space="preserve"> </w:t>
      </w:r>
      <w:r w:rsidRPr="00692CD2">
        <w:rPr>
          <w:sz w:val="24"/>
          <w:u w:val="single"/>
        </w:rPr>
        <w:t>__</w:t>
      </w:r>
      <w:r w:rsidR="00692CD2" w:rsidRPr="00692CD2">
        <w:rPr>
          <w:sz w:val="24"/>
          <w:u w:val="single"/>
        </w:rPr>
        <w:t>_______________</w:t>
      </w:r>
    </w:p>
    <w:p w:rsidR="00F273C3" w:rsidRPr="00692CD2" w:rsidRDefault="00F273C3" w:rsidP="00F273C3">
      <w:pPr>
        <w:spacing w:before="120" w:after="120"/>
        <w:rPr>
          <w:sz w:val="24"/>
        </w:rPr>
      </w:pPr>
      <w:r w:rsidRPr="00692CD2">
        <w:rPr>
          <w:sz w:val="24"/>
        </w:rPr>
        <w:t>Instructor Signat</w:t>
      </w:r>
      <w:r w:rsidR="00692CD2" w:rsidRPr="00692CD2">
        <w:rPr>
          <w:sz w:val="24"/>
        </w:rPr>
        <w:t>ure: _______________</w:t>
      </w:r>
    </w:p>
    <w:p w:rsidR="00017D8F" w:rsidRPr="00692CD2" w:rsidRDefault="00F273C3" w:rsidP="00F273C3">
      <w:pPr>
        <w:spacing w:before="120" w:after="120"/>
        <w:rPr>
          <w:sz w:val="24"/>
        </w:rPr>
      </w:pPr>
      <w:r w:rsidRPr="00692CD2">
        <w:rPr>
          <w:sz w:val="24"/>
        </w:rPr>
        <w:t>Date</w:t>
      </w:r>
      <w:r w:rsidR="00692CD2" w:rsidRPr="00692CD2">
        <w:rPr>
          <w:sz w:val="24"/>
        </w:rPr>
        <w:t>:</w:t>
      </w:r>
      <w:r w:rsidRPr="00692CD2">
        <w:rPr>
          <w:sz w:val="24"/>
        </w:rPr>
        <w:t xml:space="preserve"> ____________________________</w:t>
      </w:r>
    </w:p>
    <w:sectPr w:rsidR="00017D8F" w:rsidRPr="00692CD2">
      <w:headerReference w:type="default" r:id="rId8"/>
      <w:footerReference w:type="even" r:id="rId9"/>
      <w:footerReference w:type="default" r:id="rId10"/>
      <w:footerReference w:type="first" r:id="rId11"/>
      <w:pgSz w:w="12240" w:h="15840"/>
      <w:pgMar w:top="1980" w:right="1440" w:bottom="450" w:left="1440" w:header="720" w:footer="35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3493" w:rsidRDefault="00AA3493">
      <w:r>
        <w:separator/>
      </w:r>
    </w:p>
  </w:endnote>
  <w:endnote w:type="continuationSeparator" w:id="0">
    <w:p w:rsidR="00AA3493" w:rsidRDefault="00AA34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1894" w:rsidRDefault="00C31894">
    <w:pPr>
      <w:pStyle w:val="Foot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31894" w:rsidRDefault="00C31894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1894" w:rsidRDefault="00C31894">
    <w:pPr>
      <w:pStyle w:val="Footer"/>
      <w:framePr w:wrap="around" w:vAnchor="text" w:hAnchor="margin" w:y="1"/>
      <w:rPr>
        <w:rStyle w:val="PageNumber"/>
      </w:rPr>
    </w:pPr>
    <w:r>
      <w:rPr>
        <w:rStyle w:val="PageNumber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5B2600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5B2600">
      <w:rPr>
        <w:rStyle w:val="PageNumber"/>
        <w:noProof/>
      </w:rPr>
      <w:t>2</w:t>
    </w:r>
    <w:r>
      <w:rPr>
        <w:rStyle w:val="PageNumber"/>
      </w:rPr>
      <w:fldChar w:fldCharType="end"/>
    </w:r>
  </w:p>
  <w:p w:rsidR="00C31894" w:rsidRDefault="00C31894" w:rsidP="00B002AB">
    <w:pPr>
      <w:pStyle w:val="Footer"/>
      <w:jc w:val="right"/>
    </w:pPr>
    <w:r>
      <w:rPr>
        <w:rFonts w:ascii="Lucida Console" w:hAnsi="Lucida Console"/>
      </w:rPr>
      <w:t>NCEAC.DOC.001-E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1894" w:rsidRDefault="00C31894">
    <w:pPr>
      <w:pStyle w:val="Footer"/>
      <w:jc w:val="right"/>
    </w:pPr>
    <w:r>
      <w:rPr>
        <w:rFonts w:ascii="Arial" w:hAnsi="Arial"/>
        <w:sz w:val="16"/>
      </w:rPr>
      <w:t>A1-3-11/18/98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3493" w:rsidRDefault="00AA3493">
      <w:r>
        <w:separator/>
      </w:r>
    </w:p>
  </w:footnote>
  <w:footnote w:type="continuationSeparator" w:id="0">
    <w:p w:rsidR="00AA3493" w:rsidRDefault="00AA34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1894" w:rsidRDefault="00C31894">
    <w:pPr>
      <w:pStyle w:val="Header"/>
      <w:tabs>
        <w:tab w:val="clear" w:pos="4320"/>
        <w:tab w:val="clear" w:pos="8640"/>
        <w:tab w:val="left" w:pos="8385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995680</wp:posOffset>
              </wp:positionH>
              <wp:positionV relativeFrom="paragraph">
                <wp:posOffset>2540</wp:posOffset>
              </wp:positionV>
              <wp:extent cx="3918585" cy="683260"/>
              <wp:effectExtent l="0" t="0" r="0" b="0"/>
              <wp:wrapNone/>
              <wp:docPr id="7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18585" cy="683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31894" w:rsidRDefault="00C31894">
                          <w:pPr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National Computing Education Accreditation Council</w:t>
                          </w:r>
                        </w:p>
                        <w:p w:rsidR="00C31894" w:rsidRDefault="00C31894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NCEAC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6" type="#_x0000_t202" style="position:absolute;margin-left:78.4pt;margin-top:.2pt;width:308.55pt;height:53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" filled="f" stroked="f">
              <v:textbox>
                <w:txbxContent>
                  <w:p w:rsidR="00C31894" w:rsidRDefault="00C31894">
                    <w:pPr>
                      <w:rPr>
                        <w:b/>
                        <w:sz w:val="24"/>
                        <w:szCs w:val="24"/>
                      </w:rPr>
                    </w:pPr>
                    <w:r>
                      <w:rPr>
                        <w:b/>
                        <w:sz w:val="24"/>
                        <w:szCs w:val="24"/>
                      </w:rPr>
                      <w:t>National Computing Education Accreditation Council</w:t>
                    </w:r>
                  </w:p>
                  <w:p w:rsidR="00C31894" w:rsidRDefault="00C31894">
                    <w:pPr>
                      <w:jc w:val="center"/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NCEAC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>
          <wp:extent cx="1111250" cy="565150"/>
          <wp:effectExtent l="0" t="0" r="0" b="0"/>
          <wp:docPr id="1" name="Picture 1" descr="logotr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tr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1250" cy="565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-62865</wp:posOffset>
              </wp:positionH>
              <wp:positionV relativeFrom="paragraph">
                <wp:posOffset>-64135</wp:posOffset>
              </wp:positionV>
              <wp:extent cx="6057900" cy="0"/>
              <wp:effectExtent l="0" t="0" r="0" b="0"/>
              <wp:wrapNone/>
              <wp:docPr id="6" name="Lin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579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0CB9380C" id="Line 13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5pt,-5.05pt" to="472.05pt,-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BVsEw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"/>
          </w:pict>
        </mc:Fallback>
      </mc:AlternateContent>
    </w:r>
    <w:r>
      <w:t xml:space="preserve">                                                                                                                      </w:t>
    </w:r>
    <w:r>
      <w:rPr>
        <w:noProof/>
      </w:rPr>
      <w:drawing>
        <wp:inline distT="0" distB="0" distL="0" distR="0">
          <wp:extent cx="704850" cy="685800"/>
          <wp:effectExtent l="0" t="0" r="0" b="0"/>
          <wp:docPr id="2" name="Picture 2" descr="hec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ec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485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</w:t>
    </w:r>
    <w:r>
      <w:tab/>
    </w:r>
  </w:p>
  <w:p w:rsidR="00C31894" w:rsidRDefault="00C3189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column">
                <wp:posOffset>4676775</wp:posOffset>
              </wp:positionH>
              <wp:positionV relativeFrom="paragraph">
                <wp:posOffset>0</wp:posOffset>
              </wp:positionV>
              <wp:extent cx="1524000" cy="228600"/>
              <wp:effectExtent l="0" t="0" r="0" b="0"/>
              <wp:wrapNone/>
              <wp:docPr id="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0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31894" w:rsidRDefault="00C31894">
                          <w:pPr>
                            <w:jc w:val="right"/>
                            <w:rPr>
                              <w:rFonts w:ascii="Lucida Console" w:hAnsi="Lucida Console"/>
                            </w:rPr>
                          </w:pPr>
                          <w:r>
                            <w:rPr>
                              <w:rFonts w:ascii="Lucida Console" w:hAnsi="Lucida Console"/>
                            </w:rPr>
                            <w:t>NCEAC.DOC.001-E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 id="Text Box 4" o:spid="_x0000_s1027" type="#_x0000_t202" style="position:absolute;margin-left:368.25pt;margin-top:0;width:120pt;height:18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" stroked="f">
              <v:textbox>
                <w:txbxContent>
                  <w:p w:rsidR="00C31894" w:rsidRDefault="00C31894">
                    <w:pPr>
                      <w:jc w:val="right"/>
                      <w:rPr>
                        <w:rFonts w:ascii="Lucida Console" w:hAnsi="Lucida Console"/>
                      </w:rPr>
                    </w:pPr>
                    <w:r>
                      <w:rPr>
                        <w:rFonts w:ascii="Lucida Console" w:hAnsi="Lucida Console"/>
                      </w:rPr>
                      <w:t>NCEAC.DOC.001-E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-73025</wp:posOffset>
              </wp:positionH>
              <wp:positionV relativeFrom="paragraph">
                <wp:posOffset>0</wp:posOffset>
              </wp:positionV>
              <wp:extent cx="6055995" cy="0"/>
              <wp:effectExtent l="0" t="0" r="0" b="0"/>
              <wp:wrapNone/>
              <wp:docPr id="4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5599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1BD1AEB0" id="Line 14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75pt,0" to="47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wV/Ew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"/>
          </w:pict>
        </mc:Fallback>
      </mc:AlternateContent>
    </w:r>
  </w:p>
  <w:p w:rsidR="00C31894" w:rsidRPr="00F45272" w:rsidRDefault="00C31894">
    <w:pPr>
      <w:pStyle w:val="Header"/>
    </w:pPr>
    <w:r w:rsidRPr="00F45272"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822960</wp:posOffset>
              </wp:positionH>
              <wp:positionV relativeFrom="paragraph">
                <wp:posOffset>602615</wp:posOffset>
              </wp:positionV>
              <wp:extent cx="1819275" cy="228600"/>
              <wp:effectExtent l="0" t="0" r="0" b="0"/>
              <wp:wrapNone/>
              <wp:docPr id="3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19275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31894" w:rsidRDefault="00C31894">
                          <w:pPr>
                            <w:rPr>
                              <w:rFonts w:ascii="Lucida Console" w:hAnsi="Lucida Console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 id="Text Box 10" o:spid="_x0000_s1028" type="#_x0000_t202" style="position:absolute;margin-left:64.8pt;margin-top:47.45pt;width:143.25pt;height:1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" stroked="f">
              <v:textbox>
                <w:txbxContent>
                  <w:p w:rsidR="00C31894" w:rsidRDefault="00C31894">
                    <w:pPr>
                      <w:rPr>
                        <w:rFonts w:ascii="Lucida Console" w:hAnsi="Lucida Console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ED324204"/>
    <w:lvl w:ilvl="0">
      <w:numFmt w:val="decimal"/>
      <w:lvlText w:val="*"/>
      <w:lvlJc w:val="left"/>
    </w:lvl>
  </w:abstractNum>
  <w:abstractNum w:abstractNumId="1">
    <w:nsid w:val="14EA78B7"/>
    <w:multiLevelType w:val="multilevel"/>
    <w:tmpl w:val="AA561EBA"/>
    <w:lvl w:ilvl="0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98E0D0F"/>
    <w:multiLevelType w:val="hybridMultilevel"/>
    <w:tmpl w:val="67187BD4"/>
    <w:lvl w:ilvl="0" w:tplc="FFFFFFFF">
      <w:start w:val="2"/>
      <w:numFmt w:val="upperLetter"/>
      <w:pStyle w:val="Heading4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CA230A5"/>
    <w:multiLevelType w:val="hybridMultilevel"/>
    <w:tmpl w:val="BDD06042"/>
    <w:lvl w:ilvl="0" w:tplc="FFFFFFFF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22167037"/>
    <w:multiLevelType w:val="hybridMultilevel"/>
    <w:tmpl w:val="98A2256E"/>
    <w:lvl w:ilvl="0" w:tplc="44BA25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0E4FB3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75EB9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20C6C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1AE2D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5BE83F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D8323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32611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506003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25D717C"/>
    <w:multiLevelType w:val="multilevel"/>
    <w:tmpl w:val="240893D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3466CC7"/>
    <w:multiLevelType w:val="hybridMultilevel"/>
    <w:tmpl w:val="20106012"/>
    <w:lvl w:ilvl="0" w:tplc="FFFFFFFF">
      <w:start w:val="1"/>
      <w:numFmt w:val="decimal"/>
      <w:lvlText w:val="%1."/>
      <w:lvlJc w:val="left"/>
      <w:pPr>
        <w:tabs>
          <w:tab w:val="num" w:pos="504"/>
        </w:tabs>
        <w:ind w:left="504" w:hanging="360"/>
      </w:p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CBF645E"/>
    <w:multiLevelType w:val="hybridMultilevel"/>
    <w:tmpl w:val="6756C8F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E553668"/>
    <w:multiLevelType w:val="hybridMultilevel"/>
    <w:tmpl w:val="F4B8BAE2"/>
    <w:lvl w:ilvl="0" w:tplc="25CA16F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E6C11B7"/>
    <w:multiLevelType w:val="multilevel"/>
    <w:tmpl w:val="6D389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F88201C"/>
    <w:multiLevelType w:val="hybridMultilevel"/>
    <w:tmpl w:val="4F3AEE3E"/>
    <w:lvl w:ilvl="0" w:tplc="FFFFFFFF">
      <w:start w:val="4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31DD17D4"/>
    <w:multiLevelType w:val="hybridMultilevel"/>
    <w:tmpl w:val="F45ABBF8"/>
    <w:lvl w:ilvl="0" w:tplc="FFFFFFFF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85C5626"/>
    <w:multiLevelType w:val="hybridMultilevel"/>
    <w:tmpl w:val="5356A0F2"/>
    <w:lvl w:ilvl="0" w:tplc="FFFFFFFF">
      <w:start w:val="1"/>
      <w:numFmt w:val="decimal"/>
      <w:lvlText w:val="%1."/>
      <w:lvlJc w:val="left"/>
      <w:pPr>
        <w:tabs>
          <w:tab w:val="num" w:pos="504"/>
        </w:tabs>
        <w:ind w:left="504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224"/>
        </w:tabs>
        <w:ind w:left="1224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944"/>
        </w:tabs>
        <w:ind w:left="1944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664"/>
        </w:tabs>
        <w:ind w:left="2664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384"/>
        </w:tabs>
        <w:ind w:left="3384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104"/>
        </w:tabs>
        <w:ind w:left="4104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824"/>
        </w:tabs>
        <w:ind w:left="4824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544"/>
        </w:tabs>
        <w:ind w:left="5544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264"/>
        </w:tabs>
        <w:ind w:left="6264" w:hanging="180"/>
      </w:pPr>
    </w:lvl>
  </w:abstractNum>
  <w:abstractNum w:abstractNumId="13">
    <w:nsid w:val="3D424889"/>
    <w:multiLevelType w:val="singleLevel"/>
    <w:tmpl w:val="EEDE3D48"/>
    <w:lvl w:ilvl="0">
      <w:start w:val="2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Arial" w:hAnsi="Arial" w:hint="default"/>
        <w:b w:val="0"/>
        <w:i w:val="0"/>
        <w:sz w:val="20"/>
        <w:u w:val="none"/>
      </w:rPr>
    </w:lvl>
  </w:abstractNum>
  <w:abstractNum w:abstractNumId="14">
    <w:nsid w:val="41521FE4"/>
    <w:multiLevelType w:val="hybridMultilevel"/>
    <w:tmpl w:val="C1B6F6AA"/>
    <w:lvl w:ilvl="0" w:tplc="0614916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2E50941"/>
    <w:multiLevelType w:val="hybridMultilevel"/>
    <w:tmpl w:val="5E30F5AE"/>
    <w:lvl w:ilvl="0" w:tplc="C7467D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3E831E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92D9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7EEF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9254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BECE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682F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1681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74059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468E08FA"/>
    <w:multiLevelType w:val="hybridMultilevel"/>
    <w:tmpl w:val="3BDE057E"/>
    <w:lvl w:ilvl="0" w:tplc="FFFFFFFF">
      <w:start w:val="2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1450201"/>
    <w:multiLevelType w:val="singleLevel"/>
    <w:tmpl w:val="E632A58E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>
    <w:nsid w:val="555A23F5"/>
    <w:multiLevelType w:val="hybridMultilevel"/>
    <w:tmpl w:val="29A85B2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9E164BF"/>
    <w:multiLevelType w:val="hybridMultilevel"/>
    <w:tmpl w:val="99D2AE6C"/>
    <w:lvl w:ilvl="0" w:tplc="FFFFFFFF">
      <w:start w:val="1"/>
      <w:numFmt w:val="decimal"/>
      <w:lvlText w:val="%1."/>
      <w:lvlJc w:val="left"/>
      <w:pPr>
        <w:tabs>
          <w:tab w:val="num" w:pos="504"/>
        </w:tabs>
        <w:ind w:left="504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224"/>
        </w:tabs>
        <w:ind w:left="1224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944"/>
        </w:tabs>
        <w:ind w:left="1944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664"/>
        </w:tabs>
        <w:ind w:left="2664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384"/>
        </w:tabs>
        <w:ind w:left="3384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104"/>
        </w:tabs>
        <w:ind w:left="4104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824"/>
        </w:tabs>
        <w:ind w:left="4824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544"/>
        </w:tabs>
        <w:ind w:left="5544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264"/>
        </w:tabs>
        <w:ind w:left="6264" w:hanging="180"/>
      </w:pPr>
    </w:lvl>
  </w:abstractNum>
  <w:abstractNum w:abstractNumId="20">
    <w:nsid w:val="5A9F3DEB"/>
    <w:multiLevelType w:val="hybridMultilevel"/>
    <w:tmpl w:val="5622CBFA"/>
    <w:lvl w:ilvl="0" w:tplc="8EBEBB22">
      <w:numFmt w:val="decimal"/>
      <w:lvlText w:val="%1. 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  <w:i w:val="0"/>
        <w:sz w:val="20"/>
        <w:u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F38446B"/>
    <w:multiLevelType w:val="hybridMultilevel"/>
    <w:tmpl w:val="CC161D32"/>
    <w:lvl w:ilvl="0" w:tplc="FFFFFFFF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60B53E85"/>
    <w:multiLevelType w:val="hybridMultilevel"/>
    <w:tmpl w:val="CE4854CE"/>
    <w:lvl w:ilvl="0" w:tplc="FFFFFFFF">
      <w:start w:val="2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>
    <w:nsid w:val="643D3C15"/>
    <w:multiLevelType w:val="hybridMultilevel"/>
    <w:tmpl w:val="6BFE705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47703DE"/>
    <w:multiLevelType w:val="hybridMultilevel"/>
    <w:tmpl w:val="20106012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7BC6CAB"/>
    <w:multiLevelType w:val="hybridMultilevel"/>
    <w:tmpl w:val="1D523090"/>
    <w:lvl w:ilvl="0" w:tplc="FFFFFFFF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6FD91AA7"/>
    <w:multiLevelType w:val="hybridMultilevel"/>
    <w:tmpl w:val="610C6C46"/>
    <w:lvl w:ilvl="0" w:tplc="1EBC64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0053D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2A29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44CE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3E09F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A48E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B40B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945A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2C85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>
    <w:nsid w:val="71DD0E48"/>
    <w:multiLevelType w:val="singleLevel"/>
    <w:tmpl w:val="0CCAF296"/>
    <w:lvl w:ilvl="0">
      <w:start w:val="6"/>
      <w:numFmt w:val="upperLetter"/>
      <w:lvlText w:val="%1."/>
      <w:legacy w:legacy="1" w:legacySpace="0" w:legacyIndent="360"/>
      <w:lvlJc w:val="left"/>
      <w:pPr>
        <w:ind w:left="360" w:hanging="360"/>
      </w:pPr>
    </w:lvl>
  </w:abstractNum>
  <w:abstractNum w:abstractNumId="28">
    <w:nsid w:val="7D5737CB"/>
    <w:multiLevelType w:val="singleLevel"/>
    <w:tmpl w:val="0CCAF296"/>
    <w:lvl w:ilvl="0">
      <w:start w:val="6"/>
      <w:numFmt w:val="upperLetter"/>
      <w:lvlText w:val="%1."/>
      <w:legacy w:legacy="1" w:legacySpace="0" w:legacyIndent="360"/>
      <w:lvlJc w:val="left"/>
      <w:pPr>
        <w:ind w:left="360" w:hanging="360"/>
      </w:pPr>
    </w:lvl>
  </w:abstractNum>
  <w:num w:numId="1">
    <w:abstractNumId w:val="17"/>
  </w:num>
  <w:num w:numId="2">
    <w:abstractNumId w:val="13"/>
  </w:num>
  <w:num w:numId="3">
    <w:abstractNumId w:val="13"/>
    <w:lvlOverride w:ilvl="0">
      <w:lvl w:ilvl="0">
        <w:start w:val="1"/>
        <w:numFmt w:val="decimal"/>
        <w:lvlText w:val="%1. "/>
        <w:legacy w:legacy="1" w:legacySpace="0" w:legacyIndent="360"/>
        <w:lvlJc w:val="left"/>
        <w:pPr>
          <w:ind w:left="360" w:hanging="360"/>
        </w:pPr>
        <w:rPr>
          <w:rFonts w:ascii="Arial" w:hAnsi="Arial" w:hint="default"/>
          <w:b w:val="0"/>
          <w:i w:val="0"/>
          <w:sz w:val="20"/>
          <w:u w:val="none"/>
        </w:rPr>
      </w:lvl>
    </w:lvlOverride>
  </w:num>
  <w:num w:numId="4">
    <w:abstractNumId w:val="20"/>
  </w:num>
  <w:num w:numId="5">
    <w:abstractNumId w:val="8"/>
  </w:num>
  <w:num w:numId="6">
    <w:abstractNumId w:val="0"/>
    <w:lvlOverride w:ilvl="0">
      <w:lvl w:ilvl="0">
        <w:start w:val="1"/>
        <w:numFmt w:val="bullet"/>
        <w:lvlText w:val=""/>
        <w:legacy w:legacy="1" w:legacySpace="0" w:legacyIndent="504"/>
        <w:lvlJc w:val="left"/>
        <w:pPr>
          <w:ind w:left="648" w:hanging="504"/>
        </w:pPr>
        <w:rPr>
          <w:rFonts w:ascii="Wingdings" w:hAnsi="Wingdings" w:hint="default"/>
        </w:rPr>
      </w:lvl>
    </w:lvlOverride>
  </w:num>
  <w:num w:numId="7">
    <w:abstractNumId w:val="27"/>
  </w:num>
  <w:num w:numId="8">
    <w:abstractNumId w:val="28"/>
  </w:num>
  <w:num w:numId="9">
    <w:abstractNumId w:val="24"/>
  </w:num>
  <w:num w:numId="10">
    <w:abstractNumId w:val="22"/>
  </w:num>
  <w:num w:numId="11">
    <w:abstractNumId w:val="25"/>
  </w:num>
  <w:num w:numId="12">
    <w:abstractNumId w:val="10"/>
  </w:num>
  <w:num w:numId="13">
    <w:abstractNumId w:val="23"/>
  </w:num>
  <w:num w:numId="14">
    <w:abstractNumId w:val="11"/>
  </w:num>
  <w:num w:numId="15">
    <w:abstractNumId w:val="21"/>
  </w:num>
  <w:num w:numId="16">
    <w:abstractNumId w:val="3"/>
  </w:num>
  <w:num w:numId="17">
    <w:abstractNumId w:val="18"/>
  </w:num>
  <w:num w:numId="18">
    <w:abstractNumId w:val="7"/>
  </w:num>
  <w:num w:numId="19">
    <w:abstractNumId w:val="16"/>
  </w:num>
  <w:num w:numId="20">
    <w:abstractNumId w:val="2"/>
  </w:num>
  <w:num w:numId="21">
    <w:abstractNumId w:val="12"/>
  </w:num>
  <w:num w:numId="22">
    <w:abstractNumId w:val="6"/>
  </w:num>
  <w:num w:numId="23">
    <w:abstractNumId w:val="19"/>
  </w:num>
  <w:num w:numId="24">
    <w:abstractNumId w:val="14"/>
  </w:num>
  <w:num w:numId="25">
    <w:abstractNumId w:val="9"/>
  </w:num>
  <w:num w:numId="26">
    <w:abstractNumId w:val="1"/>
  </w:num>
  <w:num w:numId="27">
    <w:abstractNumId w:val="5"/>
  </w:num>
  <w:num w:numId="28">
    <w:abstractNumId w:val="15"/>
  </w:num>
  <w:num w:numId="29">
    <w:abstractNumId w:val="4"/>
  </w:num>
  <w:num w:numId="3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84A"/>
    <w:rsid w:val="00017D8F"/>
    <w:rsid w:val="000915FC"/>
    <w:rsid w:val="000B0D0F"/>
    <w:rsid w:val="00145055"/>
    <w:rsid w:val="00176235"/>
    <w:rsid w:val="00191D77"/>
    <w:rsid w:val="00275666"/>
    <w:rsid w:val="00283667"/>
    <w:rsid w:val="002841C0"/>
    <w:rsid w:val="00292C43"/>
    <w:rsid w:val="002C0F5D"/>
    <w:rsid w:val="002C3BCE"/>
    <w:rsid w:val="003820D6"/>
    <w:rsid w:val="00397CAF"/>
    <w:rsid w:val="003A1802"/>
    <w:rsid w:val="003D4AB5"/>
    <w:rsid w:val="003E67CB"/>
    <w:rsid w:val="003E6F20"/>
    <w:rsid w:val="00407544"/>
    <w:rsid w:val="00560A04"/>
    <w:rsid w:val="005A69B1"/>
    <w:rsid w:val="005B2600"/>
    <w:rsid w:val="00692CD2"/>
    <w:rsid w:val="006B536A"/>
    <w:rsid w:val="0072284A"/>
    <w:rsid w:val="00784F33"/>
    <w:rsid w:val="007D75D3"/>
    <w:rsid w:val="007E4A1B"/>
    <w:rsid w:val="0081272A"/>
    <w:rsid w:val="00891BCE"/>
    <w:rsid w:val="008B1C0E"/>
    <w:rsid w:val="008F3AD5"/>
    <w:rsid w:val="00936B1A"/>
    <w:rsid w:val="009A2F87"/>
    <w:rsid w:val="009C6193"/>
    <w:rsid w:val="009D2943"/>
    <w:rsid w:val="00A204C8"/>
    <w:rsid w:val="00A30120"/>
    <w:rsid w:val="00A34E16"/>
    <w:rsid w:val="00A806D4"/>
    <w:rsid w:val="00AA3493"/>
    <w:rsid w:val="00AA6521"/>
    <w:rsid w:val="00B002AB"/>
    <w:rsid w:val="00B17875"/>
    <w:rsid w:val="00B3534F"/>
    <w:rsid w:val="00C129EE"/>
    <w:rsid w:val="00C27644"/>
    <w:rsid w:val="00C31894"/>
    <w:rsid w:val="00C73ECA"/>
    <w:rsid w:val="00C968D5"/>
    <w:rsid w:val="00CA19C2"/>
    <w:rsid w:val="00CF3741"/>
    <w:rsid w:val="00E11267"/>
    <w:rsid w:val="00E56B67"/>
    <w:rsid w:val="00F273C3"/>
    <w:rsid w:val="00F327E7"/>
    <w:rsid w:val="00F437D6"/>
    <w:rsid w:val="00F45272"/>
    <w:rsid w:val="00F47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1ECD262-43E4-4C08-B4AA-C3088D8BF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spacing w:after="120"/>
      <w:jc w:val="center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pPr>
      <w:keepNext/>
      <w:numPr>
        <w:numId w:val="20"/>
      </w:numPr>
      <w:tabs>
        <w:tab w:val="clear" w:pos="720"/>
        <w:tab w:val="left" w:pos="-1296"/>
        <w:tab w:val="left" w:pos="-864"/>
        <w:tab w:val="left" w:pos="-432"/>
        <w:tab w:val="num" w:pos="360"/>
        <w:tab w:val="left" w:pos="1116"/>
        <w:tab w:val="left" w:pos="1440"/>
        <w:tab w:val="left" w:pos="1488"/>
        <w:tab w:val="left" w:pos="2040"/>
        <w:tab w:val="left" w:pos="2160"/>
        <w:tab w:val="left" w:pos="2592"/>
        <w:tab w:val="left" w:pos="3024"/>
        <w:tab w:val="left" w:pos="3456"/>
        <w:tab w:val="left" w:pos="3888"/>
        <w:tab w:val="left" w:pos="4320"/>
        <w:tab w:val="left" w:pos="4752"/>
        <w:tab w:val="left" w:pos="5184"/>
        <w:tab w:val="left" w:pos="5616"/>
        <w:tab w:val="left" w:pos="6048"/>
        <w:tab w:val="left" w:pos="6480"/>
        <w:tab w:val="left" w:pos="6912"/>
        <w:tab w:val="left" w:pos="7344"/>
        <w:tab w:val="left" w:pos="7776"/>
      </w:tabs>
      <w:ind w:left="360"/>
      <w:jc w:val="both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overflowPunct w:val="0"/>
      <w:autoSpaceDE w:val="0"/>
      <w:autoSpaceDN w:val="0"/>
      <w:adjustRightInd w:val="0"/>
      <w:spacing w:before="240" w:after="60"/>
      <w:textAlignment w:val="baseline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pPr>
      <w:jc w:val="both"/>
    </w:pPr>
    <w:rPr>
      <w:rFonts w:ascii="Arial" w:hAnsi="Arial"/>
    </w:rPr>
  </w:style>
  <w:style w:type="paragraph" w:styleId="Title">
    <w:name w:val="Title"/>
    <w:basedOn w:val="Normal"/>
    <w:qFormat/>
    <w:pPr>
      <w:jc w:val="center"/>
    </w:pPr>
    <w:rPr>
      <w:rFonts w:ascii="Arial" w:hAnsi="Arial"/>
      <w:b/>
      <w:sz w:val="24"/>
    </w:rPr>
  </w:style>
  <w:style w:type="paragraph" w:styleId="Caption">
    <w:name w:val="caption"/>
    <w:basedOn w:val="Normal"/>
    <w:next w:val="Normal"/>
    <w:qFormat/>
    <w:pPr>
      <w:jc w:val="center"/>
    </w:pPr>
    <w:rPr>
      <w:rFonts w:ascii="Arial" w:hAnsi="Arial"/>
      <w:b/>
      <w:sz w:val="24"/>
    </w:rPr>
  </w:style>
  <w:style w:type="paragraph" w:styleId="TOC1">
    <w:name w:val="toc 1"/>
    <w:basedOn w:val="Normal"/>
    <w:next w:val="Normal"/>
    <w:semiHidden/>
    <w:pPr>
      <w:tabs>
        <w:tab w:val="right" w:leader="dot" w:pos="9360"/>
      </w:tabs>
      <w:overflowPunct w:val="0"/>
      <w:autoSpaceDE w:val="0"/>
      <w:autoSpaceDN w:val="0"/>
      <w:adjustRightInd w:val="0"/>
      <w:spacing w:before="120" w:after="120" w:line="240" w:lineRule="atLeast"/>
      <w:textAlignment w:val="baseline"/>
    </w:pPr>
    <w:rPr>
      <w:rFonts w:ascii="Times" w:hAnsi="Times"/>
      <w:b/>
      <w:caps/>
      <w:color w:val="000000"/>
    </w:rPr>
  </w:style>
  <w:style w:type="paragraph" w:styleId="TOC2">
    <w:name w:val="toc 2"/>
    <w:basedOn w:val="Normal"/>
    <w:next w:val="Normal"/>
    <w:autoRedefine/>
    <w:semiHidden/>
    <w:pPr>
      <w:tabs>
        <w:tab w:val="right" w:leader="dot" w:pos="9360"/>
      </w:tabs>
      <w:overflowPunct w:val="0"/>
      <w:autoSpaceDE w:val="0"/>
      <w:autoSpaceDN w:val="0"/>
      <w:adjustRightInd w:val="0"/>
      <w:ind w:left="360" w:right="360"/>
      <w:jc w:val="both"/>
      <w:textAlignment w:val="baseline"/>
    </w:pPr>
    <w:rPr>
      <w:rFonts w:ascii="Times" w:hAnsi="Times"/>
      <w:smallCaps/>
      <w:noProof/>
    </w:rPr>
  </w:style>
  <w:style w:type="paragraph" w:styleId="TOC3">
    <w:name w:val="toc 3"/>
    <w:basedOn w:val="Normal"/>
    <w:next w:val="Normal"/>
    <w:semiHidden/>
    <w:pPr>
      <w:tabs>
        <w:tab w:val="right" w:leader="dot" w:pos="9360"/>
      </w:tabs>
      <w:overflowPunct w:val="0"/>
      <w:autoSpaceDE w:val="0"/>
      <w:autoSpaceDN w:val="0"/>
      <w:adjustRightInd w:val="0"/>
      <w:ind w:left="720"/>
      <w:textAlignment w:val="baseline"/>
    </w:pPr>
    <w:rPr>
      <w:rFonts w:ascii="Times" w:hAnsi="Times"/>
      <w:i/>
      <w:noProof/>
      <w:color w:val="000000"/>
    </w:rPr>
  </w:style>
  <w:style w:type="paragraph" w:styleId="BodyText3">
    <w:name w:val="Body Text 3"/>
    <w:basedOn w:val="Normal"/>
    <w:autoRedefine/>
    <w:pPr>
      <w:overflowPunct w:val="0"/>
      <w:autoSpaceDE w:val="0"/>
      <w:autoSpaceDN w:val="0"/>
      <w:adjustRightInd w:val="0"/>
      <w:jc w:val="both"/>
      <w:textAlignment w:val="baseline"/>
    </w:pPr>
    <w:rPr>
      <w:i/>
      <w:sz w:val="24"/>
    </w:rPr>
  </w:style>
  <w:style w:type="paragraph" w:styleId="BodyText2">
    <w:name w:val="Body Text 2"/>
    <w:basedOn w:val="Normal"/>
    <w:pPr>
      <w:tabs>
        <w:tab w:val="left" w:pos="1080"/>
      </w:tabs>
      <w:overflowPunct w:val="0"/>
      <w:autoSpaceDE w:val="0"/>
      <w:autoSpaceDN w:val="0"/>
      <w:adjustRightInd w:val="0"/>
      <w:ind w:left="720"/>
      <w:jc w:val="both"/>
      <w:textAlignment w:val="baseline"/>
    </w:pPr>
  </w:style>
  <w:style w:type="paragraph" w:styleId="BodyTextIndent2">
    <w:name w:val="Body Text Indent 2"/>
    <w:basedOn w:val="Normal"/>
    <w:pPr>
      <w:overflowPunct w:val="0"/>
      <w:autoSpaceDE w:val="0"/>
      <w:autoSpaceDN w:val="0"/>
      <w:adjustRightInd w:val="0"/>
      <w:ind w:left="1170" w:hanging="450"/>
      <w:textAlignment w:val="baseline"/>
    </w:pPr>
  </w:style>
  <w:style w:type="paragraph" w:styleId="BodyTextIndent3">
    <w:name w:val="Body Text Indent 3"/>
    <w:basedOn w:val="Normal"/>
    <w:pPr>
      <w:tabs>
        <w:tab w:val="left" w:pos="360"/>
        <w:tab w:val="left" w:pos="720"/>
      </w:tabs>
      <w:overflowPunct w:val="0"/>
      <w:autoSpaceDE w:val="0"/>
      <w:autoSpaceDN w:val="0"/>
      <w:adjustRightInd w:val="0"/>
      <w:ind w:left="720" w:hanging="720"/>
      <w:textAlignment w:val="baseline"/>
    </w:pPr>
  </w:style>
  <w:style w:type="character" w:styleId="PageNumber">
    <w:name w:val="page number"/>
    <w:basedOn w:val="DefaultParagraphFont"/>
  </w:style>
  <w:style w:type="paragraph" w:styleId="BlockText">
    <w:name w:val="Block Text"/>
    <w:basedOn w:val="Normal"/>
    <w:pPr>
      <w:tabs>
        <w:tab w:val="left" w:pos="-288"/>
        <w:tab w:val="left" w:pos="288"/>
        <w:tab w:val="left" w:pos="648"/>
        <w:tab w:val="left" w:pos="1008"/>
        <w:tab w:val="left" w:pos="1368"/>
        <w:tab w:val="left" w:pos="1728"/>
        <w:tab w:val="left" w:pos="2088"/>
        <w:tab w:val="left" w:pos="2448"/>
        <w:tab w:val="left" w:pos="2808"/>
        <w:tab w:val="left" w:pos="3168"/>
        <w:tab w:val="left" w:pos="3528"/>
        <w:tab w:val="left" w:pos="3888"/>
        <w:tab w:val="left" w:pos="4248"/>
        <w:tab w:val="left" w:pos="4608"/>
        <w:tab w:val="left" w:pos="4968"/>
        <w:tab w:val="left" w:pos="5220"/>
        <w:tab w:val="left" w:pos="5688"/>
        <w:tab w:val="left" w:pos="6048"/>
        <w:tab w:val="left" w:pos="6408"/>
        <w:tab w:val="left" w:pos="6768"/>
        <w:tab w:val="left" w:pos="7128"/>
        <w:tab w:val="left" w:pos="7488"/>
        <w:tab w:val="left" w:pos="8100"/>
        <w:tab w:val="left" w:pos="8388"/>
      </w:tabs>
      <w:ind w:left="1674" w:right="720" w:hanging="720"/>
    </w:pPr>
    <w:rPr>
      <w:rFonts w:eastAsia="Times"/>
      <w:sz w:val="24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Indent">
    <w:name w:val="Body Text Indent"/>
    <w:basedOn w:val="Normal"/>
    <w:pPr>
      <w:tabs>
        <w:tab w:val="left" w:pos="360"/>
      </w:tabs>
      <w:ind w:left="360" w:hanging="360"/>
      <w:jc w:val="both"/>
    </w:pPr>
    <w:rPr>
      <w:sz w:val="24"/>
    </w:rPr>
  </w:style>
  <w:style w:type="paragraph" w:styleId="NormalWeb">
    <w:name w:val="Normal (Web)"/>
    <w:basedOn w:val="Normal"/>
    <w:uiPriority w:val="99"/>
    <w:unhideWhenUsed/>
    <w:rsid w:val="00F437D6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85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66071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7191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3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0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03458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6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85233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14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5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3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0628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674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5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7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9290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0039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5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9673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792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2436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4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8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U%20FAST\Downloads\Course%20Log%20Template%20(CLT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D00423-27FD-4CC5-8265-78D479D21D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Course Log Template (CLT).dotx</Template>
  <TotalTime>450</TotalTime>
  <Pages>2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Request for Evaluation Form</vt:lpstr>
    </vt:vector>
  </TitlesOfParts>
  <Company> </Company>
  <LinksUpToDate>false</LinksUpToDate>
  <CharactersWithSpaces>2388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Request for Evaluation Form</dc:title>
  <dc:subject/>
  <dc:creator>NU FAST</dc:creator>
  <cp:keywords/>
  <dc:description/>
  <cp:lastModifiedBy>Microsoft account</cp:lastModifiedBy>
  <cp:revision>38</cp:revision>
  <cp:lastPrinted>2005-08-12T11:25:00Z</cp:lastPrinted>
  <dcterms:created xsi:type="dcterms:W3CDTF">2019-04-17T05:08:00Z</dcterms:created>
  <dcterms:modified xsi:type="dcterms:W3CDTF">2021-08-31T07:54:00Z</dcterms:modified>
</cp:coreProperties>
</file>