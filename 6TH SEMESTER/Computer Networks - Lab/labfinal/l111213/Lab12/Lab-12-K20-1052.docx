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6273165</wp:posOffset>
                </wp:positionH>
                <wp:positionV relativeFrom="page">
                  <wp:posOffset>-446405</wp:posOffset>
                </wp:positionV>
                <wp:extent cx="940435" cy="10047605"/>
                <wp:effectExtent l="0" t="0" r="0" b="0"/>
                <wp:wrapNone/>
                <wp:docPr id="9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47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2"/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</w:pPr>
                            <w:bookmarkStart w:id="1" w:name="_Hlk523050861"/>
                            <w:bookmarkEnd w:id="1"/>
                            <w:r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  <w:t>Cl-3001 - Coputer networks lab</w:t>
                            </w:r>
                          </w:p>
                          <w:p>
                            <w:pPr>
                              <w:pStyle w:val="62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15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Spring 2023 </w:t>
                                </w:r>
                              </w:sdtContent>
                            </w:sdt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15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Student ID – K-21-0026:  Muhammad Nadeem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493.95pt;margin-top:-35.15pt;height:791.15pt;width:74.05pt;mso-position-horizontal-relative:page;mso-position-vertical-relative:page;z-index:251663360;mso-width-relative:page;mso-height-relative:page;" filled="f" stroked="f" coordsize="21600,21600" o:allowincell="f" o:gfxdata="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2mpvdAAAADQEAAA8AAAAAAAAAAQAgAAAAIgAA&#10;AGRycy9kb3ducmV2LnhtbFBLAQIUABQAAAAIAIdO4kC34gNwAwIAABAEAAAOAAAAAAAAAAEAIAAA&#10;ACwBAABkcnMvZTJvRG9jLnhtbFBLBQYAAAAABgAGAFkBAAChBQAAAAA=&#10;">
                <v:fill on="f" focussize="0,0"/>
                <v:stroke on="f"/>
                <v:imagedata o:title=""/>
                <o:lock v:ext="edit" aspectratio="f"/>
                <v:textbox inset="1.27mm,19.05mm,1.27mm,19.05mm" style="layout-flow:vertical;">
                  <w:txbxContent>
                    <w:p>
                      <w:pPr>
                        <w:pStyle w:val="62"/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</w:pPr>
                      <w:bookmarkStart w:id="1" w:name="_Hlk523050861"/>
                      <w:bookmarkEnd w:id="1"/>
                      <w:r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  <w:t>Cl-3001 - Coputer networks lab</w:t>
                      </w:r>
                    </w:p>
                    <w:p>
                      <w:pPr>
                        <w:pStyle w:val="62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15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15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Spring 2023 </w:t>
                          </w:r>
                        </w:sdtContent>
                      </w:sdt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15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Student ID – K-21-0026:  Muhammad Nadeem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lang w:eastAsia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6133465</wp:posOffset>
                </wp:positionH>
                <wp:positionV relativeFrom="margin">
                  <wp:align>bottom</wp:align>
                </wp:positionV>
                <wp:extent cx="1289050" cy="10698480"/>
                <wp:effectExtent l="0" t="19050" r="25400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10698480"/>
                          <a:chOff x="0" y="0"/>
                          <a:chExt cx="1286287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24136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5244" y="0"/>
                            <a:ext cx="151043" cy="1039864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95pt;height:842.4pt;width:101.5pt;mso-position-horizontal-relative:page;mso-position-vertical:bottom;mso-position-vertical-relative:margin;z-index:251662336;mso-width-relative:page;mso-height-relative:page;" coordsize="1286287,10698480" o:gfxdata="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BFceH&#10;2QAAAAoBAAAPAAAAAAAAAAEAIAAAACIAAABkcnMvZG93bnJldi54bWxQSwECFAAUAAAACACHTuJA&#10;h6/gsa8DAAD4CwAADgAAAAAAAAABACAAAAAoAQAAZHJzL2Uyb0RvYy54bWxQSwUGAAAAAAYABgBZ&#10;AQAASQcAAAAA&#10;">
                <o:lock v:ext="edit" aspectratio="f"/>
                <v:rect id="Rectangle 147" o:spid="_x0000_s1026" o:spt="1" style="position:absolute;left:202019;top:0;height:10241369;width:960120;" fillcolor="#FEB686" filled="t" stroked="f" coordsize="21600,21600" o:gfxdata="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ZsW8AAAA&#10;2gAAAA8AAAAAAAAAAQAgAAAAIgAAAGRycy9kb3ducmV2LnhtbFBLAQIUABQAAAAIAIdO4kAzLwWe&#10;OwAAADkAAAAQAAAAAAAAAAEAIAAAAAsBAABkcnMvc2hhcGV4bWwueG1sUEsFBgAAAAAGAAYAWwEA&#10;ALUDAAAAAA==&#10;">
                  <v:fill type="gradient" on="t" color2="#FE8637 [3220]" angle="90" focus="100%" focussize="0,0" rotate="t"/>
                  <v:stroke on="f"/>
                  <v:imagedata o:title=""/>
                  <o:lock v:ext="edit" aspectratio="f"/>
                </v:rect>
                <v:shape id="AutoShape 148" o:spid="_x0000_s1026" o:spt="32" type="#_x0000_t32" style="position:absolute;left:0;top:0;height:10698480;width:0;" filled="f" stroked="t" coordsize="21600,21600" o:gfxdata="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GaB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ECEAE" joinstyle="round"/>
                  <v:imagedata o:title=""/>
                  <o:lock v:ext="edit" aspectratio="f"/>
                </v:shape>
                <v:shape id="AutoShape 149" o:spid="_x0000_s1026" o:spt="32" type="#_x0000_t32" style="position:absolute;left:1135244;top:0;flip:x;height:10398642;width:151043;" filled="f" stroked="t" coordsize="21600,21600" o:gfxdata="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h2Q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E8637 [3220]" joinstyle="round"/>
                  <v:imagedata o:title=""/>
                  <o:lock v:ext="edit" aspectratio="f"/>
                </v:shape>
                <v:shape id="AutoShape 150" o:spid="_x0000_s1026" o:spt="32" type="#_x0000_t32" style="position:absolute;left:170121;top:0;height:10698480;width:0;" filled="f" stroked="t" coordsize="21600,21600" o:gfxdata="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6ZYfLUAAADaAAAADwAA&#10;AAAAAAABACAAAAAiAAAAZHJzL2Rvd25yZXYueG1sUEsBAhQAFAAAAAgAh07iQDMvBZ47AAAAOQAA&#10;ABAAAAAAAAAAAQAgAAAABAEAAGRycy9zaGFwZXhtbC54bWxQSwUGAAAAAAYABgBbAQAArgMAAAAA&#10;">
                  <v:fill on="f" focussize="0,0"/>
                  <v:stroke weight="4.5pt" color="#FECEAE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Hlk127542790"/>
      <w:bookmarkEnd w:id="0"/>
    </w:p>
    <w:tbl>
      <w:tblPr>
        <w:tblStyle w:val="3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402" w:type="dxa"/>
          </w:tcPr>
          <w:p>
            <w:pPr>
              <w:spacing w:after="0" w:line="240" w:lineRule="auto"/>
              <w:jc w:val="right"/>
              <w:rPr>
                <w:rFonts w:hint="default" w:cs="Arial" w:asciiTheme="majorHAnsi" w:hAnsiTheme="majorHAnsi"/>
                <w:b/>
                <w:color w:val="000000" w:themeColor="text1"/>
                <w:sz w:val="52"/>
                <w:szCs w:val="4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HAnsi" w:hAnsiTheme="majorHAnsi"/>
                <w:b/>
                <w:color w:val="000000" w:themeColor="text1"/>
                <w:sz w:val="66"/>
                <w:szCs w:val="62"/>
                <w14:textFill>
                  <w14:solidFill>
                    <w14:schemeClr w14:val="tx1"/>
                  </w14:solidFill>
                </w14:textFill>
              </w:rPr>
              <w:t xml:space="preserve">LAB </w:t>
            </w:r>
            <w:r>
              <w:rPr>
                <w:rFonts w:hint="default" w:cs="Arial" w:asciiTheme="majorHAnsi" w:hAnsiTheme="majorHAnsi"/>
                <w:b/>
                <w:color w:val="000000" w:themeColor="text1"/>
                <w:sz w:val="66"/>
                <w:szCs w:val="62"/>
                <w:lang w:val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402" w:type="dxa"/>
          </w:tcPr>
          <w:p>
            <w:pPr>
              <w:spacing w:after="0" w:line="240" w:lineRule="auto"/>
              <w:ind w:left="-105"/>
              <w:jc w:val="right"/>
              <w:rPr>
                <w:rFonts w:cs="Arial"/>
                <w:b/>
                <w:smallCaps/>
                <w:color w:val="auto"/>
                <w:sz w:val="40"/>
                <w:szCs w:val="40"/>
              </w:rPr>
            </w:pPr>
            <w:r>
              <w:rPr>
                <w:rFonts w:cs="Arial"/>
                <w:b/>
                <w:smallCaps/>
                <w:color w:val="auto"/>
                <w:sz w:val="40"/>
                <w:szCs w:val="40"/>
              </w:rPr>
              <w:t xml:space="preserve">Implementation &amp; understanding of </w:t>
            </w:r>
          </w:p>
          <w:p>
            <w:pPr>
              <w:wordWrap w:val="0"/>
              <w:spacing w:after="0" w:line="240" w:lineRule="auto"/>
              <w:ind w:left="-105"/>
              <w:jc w:val="right"/>
              <w:rPr>
                <w:rFonts w:hint="default" w:cs="Arial"/>
                <w:b/>
                <w:smallCaps/>
                <w:color w:val="auto"/>
                <w:sz w:val="40"/>
                <w:szCs w:val="40"/>
                <w:lang w:val="en-US"/>
              </w:rPr>
            </w:pPr>
            <w:r>
              <w:rPr>
                <w:rFonts w:hint="default" w:cs="Arial"/>
                <w:b/>
                <w:smallCaps/>
                <w:color w:val="auto"/>
                <w:sz w:val="40"/>
                <w:szCs w:val="40"/>
                <w:lang w:val="en-US"/>
              </w:rPr>
              <w:t>ACL</w:t>
            </w:r>
          </w:p>
        </w:tc>
      </w:tr>
    </w:tbl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tabs>
          <w:tab w:val="left" w:pos="540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eastAsia="en-US" w:bidi="ar-SA"/>
        </w:rPr>
        <w:drawing>
          <wp:inline distT="0" distB="0" distL="0" distR="0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8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050"/>
        <w:gridCol w:w="990"/>
        <w:gridCol w:w="99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 xml:space="preserve">Muhammad Nadeem 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K2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>-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0244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ROLL NO</w:t>
            </w:r>
          </w:p>
          <w:p>
            <w:pPr>
              <w:spacing w:after="0" w:line="240" w:lineRule="auto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 xml:space="preserve">    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  <w:vAlign w:val="center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MARKS AWARDED: ______________</w:t>
            </w: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center"/>
              <w:rPr>
                <w:color w:val="auto"/>
                <w:szCs w:val="24"/>
              </w:rPr>
            </w:pPr>
            <w:r>
              <w:rPr>
                <w:b/>
                <w:color w:val="auto"/>
              </w:rPr>
              <w:t>NATIONAL UNIVERSITY OF COMPUTER AND EMERGING SCIENCES (NUCES), KARACHI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Version: </w:t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>1.0</w:t>
            </w:r>
          </w:p>
          <w:p>
            <w:pPr>
              <w:spacing w:after="0" w:line="240" w:lineRule="auto"/>
              <w:rPr>
                <w:b/>
                <w:color w:val="auto"/>
              </w:rPr>
            </w:pPr>
            <w:r>
              <w:rPr>
                <w:color w:val="auto"/>
              </w:rPr>
              <w:t xml:space="preserve">    Date: 17</w:t>
            </w:r>
            <w:r>
              <w:rPr>
                <w:color w:val="auto"/>
                <w:vertAlign w:val="superscript"/>
              </w:rPr>
              <w:t>th</w:t>
            </w:r>
            <w:r>
              <w:rPr>
                <w:color w:val="auto"/>
              </w:rPr>
              <w:t xml:space="preserve">  </w:t>
            </w:r>
            <w:r>
              <w:rPr>
                <w:color w:val="auto"/>
                <w:vertAlign w:val="superscript"/>
              </w:rPr>
              <w:t xml:space="preserve"> </w:t>
            </w:r>
            <w:r>
              <w:rPr>
                <w:b/>
                <w:color w:val="auto"/>
              </w:rPr>
              <w:t>February 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48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Instructor Name: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/>
                <w:b/>
                <w:color w:val="auto"/>
                <w:lang w:val="en-US"/>
              </w:rPr>
              <w:t>MunirAbbasi</w:t>
            </w:r>
            <w:bookmarkStart w:id="2" w:name="_GoBack"/>
            <w:bookmarkEnd w:id="2"/>
          </w:p>
        </w:tc>
        <w:tc>
          <w:tcPr>
            <w:tcW w:w="990" w:type="dxa"/>
            <w:tcBorders>
              <w:left w:val="nil"/>
            </w:tcBorders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       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</w:tr>
    </w:tbl>
    <w:p>
      <w:pPr>
        <w:pageBreakBefore/>
        <w:pBdr>
          <w:top w:val="single" w:color="auto" w:sz="4" w:space="2"/>
          <w:bottom w:val="single" w:color="auto" w:sz="4" w:space="1"/>
        </w:pBdr>
        <w:spacing w:after="0" w:line="240" w:lineRule="auto"/>
        <w:jc w:val="center"/>
        <w:rPr>
          <w:rFonts w:hint="default" w:cs="Times New Roman" w:asciiTheme="majorHAnsi" w:hAnsiTheme="majorHAnsi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cs="Times New Roman" w:asciiTheme="majorHAnsi" w:hAnsiTheme="majorHAnsi"/>
          <w:b/>
          <w:bCs/>
          <w:color w:val="auto"/>
          <w:sz w:val="28"/>
          <w:szCs w:val="28"/>
        </w:rPr>
        <w:t xml:space="preserve">Lab Session </w:t>
      </w:r>
      <w:r>
        <w:rPr>
          <w:rFonts w:hint="default" w:cs="Times New Roman" w:asciiTheme="majorHAnsi" w:hAnsiTheme="majorHAnsi"/>
          <w:b/>
          <w:bCs/>
          <w:color w:val="auto"/>
          <w:sz w:val="28"/>
          <w:szCs w:val="28"/>
          <w:lang w:val="en-US"/>
        </w:rPr>
        <w:t>12</w:t>
      </w:r>
    </w:p>
    <w:p>
      <w:pPr>
        <w:rPr>
          <w:sz w:val="28"/>
        </w:rPr>
      </w:pPr>
    </w:p>
    <w:p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Q1</w:t>
      </w:r>
    </w:p>
    <w:p>
      <w:r>
        <w:drawing>
          <wp:inline distT="0" distB="0" distL="114300" distR="114300">
            <wp:extent cx="6188710" cy="3481070"/>
            <wp:effectExtent l="0" t="0" r="13970" b="88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88710" cy="3481070"/>
            <wp:effectExtent l="0" t="0" r="13970" b="889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88710" cy="3481070"/>
            <wp:effectExtent l="0" t="0" r="13970" b="889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lang w:val="en-US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sz w:val="28"/>
        </w:rPr>
      </w:pPr>
    </w:p>
    <w:p>
      <w:pPr>
        <w:rPr>
          <w:b/>
          <w:sz w:val="28"/>
        </w:rPr>
      </w:pPr>
    </w:p>
    <w:p/>
    <w:p/>
    <w:p/>
    <w:p/>
    <w:p/>
    <w:p/>
    <w:p/>
    <w:p>
      <w:pPr>
        <w:jc w:val="center"/>
        <w:rPr>
          <w:rFonts w:ascii="Times New Roman" w:hAnsi="Times New Roman" w:cs="Times New Roman"/>
          <w:sz w:val="24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7" w:h="16839"/>
      <w:pgMar w:top="-1260" w:right="1080" w:bottom="900" w:left="1080" w:header="720" w:footer="144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Century Schoolbook">
    <w:panose1 w:val="02040604050505020304"/>
    <w:charset w:val="86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9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3"/>
      <w:gridCol w:w="1513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82" w:hRule="atLeast"/>
      </w:trPr>
      <w:tc>
        <w:tcPr>
          <w:tcW w:w="4284" w:type="pct"/>
          <w:tcBorders>
            <w:top w:val="single" w:color="000000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  <w:tc>
        <w:tcPr>
          <w:tcW w:w="716" w:type="pct"/>
          <w:tcBorders>
            <w:top w:val="single" w:color="C0504D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317793563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b/>
              <w:bCs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2146506780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b/>
                  <w:bCs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35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2</w:t>
                  </w:r>
                </w:p>
              </w:sdtContent>
            </w:sdt>
          </w:sdtContent>
        </w:sdt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493.75pt;margin-top:-39.15pt;height:11.5pt;width:11.25pt;z-index:251663360;mso-width-relative:page;mso-height-relative:page;" filled="f" stroked="t" coordsize="21600,21600" o:gfxdata="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NlxNrcAAAADAEAAA8AAAAAAAAAAQAgAAAAIgAAAGRycy9kb3du&#10;cmV2LnhtbFBLAQIUABQAAAAIAIdO4kBzZ49mNAIAAF0EAAAOAAAAAAAAAAEAIAAAACsBAABkcnMv&#10;ZTJvRG9jLnhtbFBLBQYAAAAABgAGAFkBAADRBQAAAAA=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494"/>
      <w:gridCol w:w="895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715" w:type="pct"/>
          <w:tcBorders>
            <w:top w:val="single" w:color="943634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902976662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92007183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center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34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3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color="auto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-4pt;margin-top:-38.25pt;height:11.5pt;width:11.25pt;z-index:251664384;mso-width-relative:page;mso-height-relative:page;" filled="f" stroked="t" coordsize="21600,21600" o:gfxdata="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sU2L2QAAAAkBAAAPAAAAAAAAAAEAIAAAACIAAABkcnMvZG93bnJl&#10;di54bWxQSwECFAAUAAAACACHTuJAtVoPWzUCAABeBAAADgAAAAAAAAABACAAAAAoAQAAZHJzL2Uy&#10;b0RvYy54bWxQSwUGAAAAAAYABgBZAQAAzwUAAAAA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70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4"/>
      <w:gridCol w:w="146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378" w:hRule="atLeast"/>
      </w:trPr>
      <w:tc>
        <w:tcPr>
          <w:tcW w:w="4305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122897378"/>
          <w:showingPlcHdr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95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</w:tr>
  </w:tbl>
  <w:p>
    <w:pPr>
      <w:pStyle w:val="23"/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578.75pt;margin-top:-3.65pt;height:804.75pt;width:0pt;mso-position-horizontal-relative:page;mso-position-vertical-relative:page;z-index:251659264;mso-width-relative:page;mso-height-relative:page;mso-height-percent:1020;" filled="f" stroked="t" coordsize="21600,21600" o:gfxdata="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5YwKp2wAAAA0BAAAPAAAA&#10;AAAAAAEAIAAAACIAAABkcnMvZG93bnJldi54bWxQSwECFAAUAAAACACHTuJAoDQxMNkBAAC0AwAA&#10;DgAAAAAAAAABACAAAAAqAQAAZHJzL2Uyb0RvYy54bWxQSwUGAAAAAAYABgBZAQAAdQ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573pt;margin-top:-1.65pt;height:810.75pt;width:0pt;mso-position-horizontal-relative:page;mso-position-vertical-relative:page;z-index:251665408;mso-width-relative:page;mso-height-relative:page;mso-height-percent:1030;" filled="f" stroked="t" coordsize="21600,21600" o:gfxdata="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lY4NPcAAAADQEAAA8A&#10;AAAAAAAAAQAgAAAAIgAAAGRycy9kb3ducmV2LnhtbFBLAQIUABQAAAAIAIdO4kCArO0h2gEAALUD&#10;AAAOAAAAAAAAAAEAIAAAACsBAABkcnMvZTJvRG9jLnhtbFBLBQYAAAAABgAGAFkBAAB3BQAAAAA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573.1pt;margin-top:-2.1pt;height:810.75pt;width:0pt;mso-position-horizontal-relative:page;mso-position-vertical-relative:page;z-index:251660288;mso-width-relative:page;mso-height-relative:page;" filled="f" stroked="t" coordsize="21600,21600" o:gfxdata="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NeVDNkAAAANAQAADwAAAAAA&#10;AAABACAAAAAiAAAAZHJzL2Rvd25yZXYueG1sUEsBAhQAFAAAAAgAh07iQLrWP1TZAQAAtAMAAA4A&#10;AAAAAAAAAQAgAAAAKAEAAGRycy9lMm9Eb2MueG1sUEsFBgAAAAAGAAYAWQEAAHM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</w:p>
  <w:p/>
  <w:p/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391"/>
      <w:gridCol w:w="9055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2017528886"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66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  <w:tc>
        <w:tcPr>
          <w:tcW w:w="4334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76923C"/>
              <w:sz w:val="24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Lab)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>
    <w:pPr>
      <w:pStyle w:val="23"/>
      <w:tabs>
        <w:tab w:val="left" w:pos="1590"/>
        <w:tab w:val="clear" w:pos="4680"/>
        <w:tab w:val="clear" w:pos="9360"/>
      </w:tabs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17.75pt;margin-top:-1.9pt;height:804.75pt;width:0pt;mso-position-horizontal-relative:page;mso-position-vertical-relative:page;z-index:251661312;mso-width-relative:page;mso-height-relative:page;mso-height-percent:1020;" filled="f" stroked="t" coordsize="21600,21600" o:gfxdata="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GY982AAAAAkBAAAPAAAAAAAA&#10;AAEAIAAAACIAAABkcnMvZG93bnJldi54bWxQSwECFAAUAAAACACHTuJAR6HrwtkBAAC1AwAADgAA&#10;AAAAAAABACAAAAAnAQAAZHJzL2Uyb0RvYy54bWxQSwUGAAAAAAYABgBZAQAAcg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23.1pt;margin-top:-20.85pt;height:810.75pt;width:0pt;mso-position-horizontal-relative:page;mso-position-vertical-relative:page;z-index:251662336;mso-width-relative:page;mso-height-relative:page;mso-height-percent:1030;" filled="f" stroked="t" coordsize="21600,21600" o:gfxdata="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0dmg9sAAAAKAQAADwAA&#10;AAAAAAABACAAAAAiAAAAZHJzL2Rvd25yZXYueG1sUEsBAhQAFAAAAAgAh07iQF1D5abaAQAAtQMA&#10;AA4AAAAAAAAAAQAgAAAAKgEAAGRycy9lMm9Eb2MueG1sUEsFBgAAAAAGAAYAWQEAAHY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</w:rPr>
      <w:tab/>
    </w:r>
  </w:p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F09ED"/>
    <w:multiLevelType w:val="multilevel"/>
    <w:tmpl w:val="0C3F09ED"/>
    <w:lvl w:ilvl="0" w:tentative="0">
      <w:start w:val="1"/>
      <w:numFmt w:val="bullet"/>
      <w:pStyle w:val="67"/>
      <w:lvlText w:val=""/>
      <w:lvlJc w:val="left"/>
      <w:pPr>
        <w:ind w:left="245" w:hanging="245"/>
      </w:pPr>
      <w:rPr>
        <w:rFonts w:hint="default" w:ascii="Wingdings 2" w:hAnsi="Wingdings 2"/>
        <w:color w:val="FE8637" w:themeColor="accent1"/>
        <w:sz w:val="16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pStyle w:val="68"/>
      <w:lvlText w:val=""/>
      <w:lvlJc w:val="left"/>
      <w:pPr>
        <w:ind w:left="490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75C01" w:themeColor="accent1" w:themeShade="BF"/>
        <w:sz w:val="12"/>
      </w:rPr>
    </w:lvl>
    <w:lvl w:ilvl="4" w:tentative="0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75C01" w:themeColor="accent1" w:themeShade="BF"/>
        <w:sz w:val="12"/>
      </w:rPr>
    </w:lvl>
    <w:lvl w:ilvl="5" w:tentative="0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6" w:tentative="0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7" w:tentative="0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8" w:tentative="0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hideSpellingErrors/>
  <w:hideGrammaticalErrors/>
  <w:attachedTemplate r:id="rId1"/>
  <w:documentProtection w:enforcement="0"/>
  <w:defaultTabStop w:val="720"/>
  <w:evenAndOddHeaders w:val="1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99"/>
    <w:rsid w:val="0000512B"/>
    <w:rsid w:val="00030C80"/>
    <w:rsid w:val="00043FCF"/>
    <w:rsid w:val="00050C7F"/>
    <w:rsid w:val="0006658B"/>
    <w:rsid w:val="000754F4"/>
    <w:rsid w:val="000977AA"/>
    <w:rsid w:val="000A349D"/>
    <w:rsid w:val="000B1FCB"/>
    <w:rsid w:val="000B334D"/>
    <w:rsid w:val="000B6BB2"/>
    <w:rsid w:val="000B7673"/>
    <w:rsid w:val="000C29E0"/>
    <w:rsid w:val="000E024B"/>
    <w:rsid w:val="000E4C7E"/>
    <w:rsid w:val="000F44A9"/>
    <w:rsid w:val="00105CF5"/>
    <w:rsid w:val="00106802"/>
    <w:rsid w:val="00111840"/>
    <w:rsid w:val="00135637"/>
    <w:rsid w:val="00156906"/>
    <w:rsid w:val="001608B4"/>
    <w:rsid w:val="00162279"/>
    <w:rsid w:val="00162EC3"/>
    <w:rsid w:val="00163A9C"/>
    <w:rsid w:val="0018364C"/>
    <w:rsid w:val="001A1923"/>
    <w:rsid w:val="001A195E"/>
    <w:rsid w:val="001B1C83"/>
    <w:rsid w:val="001B3432"/>
    <w:rsid w:val="001B4A96"/>
    <w:rsid w:val="001B749D"/>
    <w:rsid w:val="001B7A21"/>
    <w:rsid w:val="001C3323"/>
    <w:rsid w:val="001C57D2"/>
    <w:rsid w:val="001D2C7F"/>
    <w:rsid w:val="001E0F55"/>
    <w:rsid w:val="001E14B7"/>
    <w:rsid w:val="001E462C"/>
    <w:rsid w:val="001F5C05"/>
    <w:rsid w:val="00202C0D"/>
    <w:rsid w:val="00203ADB"/>
    <w:rsid w:val="00211535"/>
    <w:rsid w:val="002134AB"/>
    <w:rsid w:val="00215E21"/>
    <w:rsid w:val="0024040C"/>
    <w:rsid w:val="002432B4"/>
    <w:rsid w:val="00247D9D"/>
    <w:rsid w:val="002564EA"/>
    <w:rsid w:val="00261DDC"/>
    <w:rsid w:val="002637DE"/>
    <w:rsid w:val="002669B8"/>
    <w:rsid w:val="00274700"/>
    <w:rsid w:val="002B0A53"/>
    <w:rsid w:val="002C3391"/>
    <w:rsid w:val="002D109C"/>
    <w:rsid w:val="002E2118"/>
    <w:rsid w:val="002E3A1D"/>
    <w:rsid w:val="002F288F"/>
    <w:rsid w:val="002F5EE7"/>
    <w:rsid w:val="002F66CD"/>
    <w:rsid w:val="003044A7"/>
    <w:rsid w:val="00304536"/>
    <w:rsid w:val="00306ED1"/>
    <w:rsid w:val="003114FB"/>
    <w:rsid w:val="00323910"/>
    <w:rsid w:val="00331FE6"/>
    <w:rsid w:val="003333AF"/>
    <w:rsid w:val="003371CF"/>
    <w:rsid w:val="00343D6D"/>
    <w:rsid w:val="00350C99"/>
    <w:rsid w:val="00354490"/>
    <w:rsid w:val="003545AF"/>
    <w:rsid w:val="003644CC"/>
    <w:rsid w:val="00365ABE"/>
    <w:rsid w:val="003662A5"/>
    <w:rsid w:val="003703A8"/>
    <w:rsid w:val="0037205A"/>
    <w:rsid w:val="0037249A"/>
    <w:rsid w:val="00376BC4"/>
    <w:rsid w:val="00376E3C"/>
    <w:rsid w:val="003805C0"/>
    <w:rsid w:val="003821C2"/>
    <w:rsid w:val="00382FD5"/>
    <w:rsid w:val="00387F9F"/>
    <w:rsid w:val="003941ED"/>
    <w:rsid w:val="003A7FBE"/>
    <w:rsid w:val="003C025B"/>
    <w:rsid w:val="003D6790"/>
    <w:rsid w:val="003D6C79"/>
    <w:rsid w:val="003E0A9C"/>
    <w:rsid w:val="003F7FE1"/>
    <w:rsid w:val="0040054F"/>
    <w:rsid w:val="00400ABC"/>
    <w:rsid w:val="0040223E"/>
    <w:rsid w:val="004166F6"/>
    <w:rsid w:val="00422C23"/>
    <w:rsid w:val="00423490"/>
    <w:rsid w:val="00427419"/>
    <w:rsid w:val="0043151C"/>
    <w:rsid w:val="00434E83"/>
    <w:rsid w:val="004434BF"/>
    <w:rsid w:val="0044621C"/>
    <w:rsid w:val="004535B9"/>
    <w:rsid w:val="00454DCA"/>
    <w:rsid w:val="00456E0E"/>
    <w:rsid w:val="004647A4"/>
    <w:rsid w:val="0046625C"/>
    <w:rsid w:val="00474D10"/>
    <w:rsid w:val="00482479"/>
    <w:rsid w:val="004875B3"/>
    <w:rsid w:val="00493023"/>
    <w:rsid w:val="00495D9D"/>
    <w:rsid w:val="00496568"/>
    <w:rsid w:val="004A4914"/>
    <w:rsid w:val="004A73BE"/>
    <w:rsid w:val="004B68D2"/>
    <w:rsid w:val="004C17B5"/>
    <w:rsid w:val="004D7A46"/>
    <w:rsid w:val="004E3654"/>
    <w:rsid w:val="004E5066"/>
    <w:rsid w:val="004E7060"/>
    <w:rsid w:val="004F3C4F"/>
    <w:rsid w:val="00500193"/>
    <w:rsid w:val="005014B8"/>
    <w:rsid w:val="00504054"/>
    <w:rsid w:val="0051043A"/>
    <w:rsid w:val="005111C1"/>
    <w:rsid w:val="0051128F"/>
    <w:rsid w:val="00515CA4"/>
    <w:rsid w:val="00520D05"/>
    <w:rsid w:val="0052331F"/>
    <w:rsid w:val="0052621C"/>
    <w:rsid w:val="005562F9"/>
    <w:rsid w:val="00566B57"/>
    <w:rsid w:val="0057060E"/>
    <w:rsid w:val="00584F38"/>
    <w:rsid w:val="00585450"/>
    <w:rsid w:val="00586F81"/>
    <w:rsid w:val="00595B12"/>
    <w:rsid w:val="005A0FC1"/>
    <w:rsid w:val="005A75DA"/>
    <w:rsid w:val="005B58D7"/>
    <w:rsid w:val="005B69FF"/>
    <w:rsid w:val="005C616C"/>
    <w:rsid w:val="005D1A3A"/>
    <w:rsid w:val="005D55F2"/>
    <w:rsid w:val="005E5C61"/>
    <w:rsid w:val="005F1ACD"/>
    <w:rsid w:val="00600249"/>
    <w:rsid w:val="00602E10"/>
    <w:rsid w:val="00613010"/>
    <w:rsid w:val="0061639A"/>
    <w:rsid w:val="0063438C"/>
    <w:rsid w:val="00637F18"/>
    <w:rsid w:val="0064696C"/>
    <w:rsid w:val="006507A7"/>
    <w:rsid w:val="00662870"/>
    <w:rsid w:val="00670F2D"/>
    <w:rsid w:val="006720B5"/>
    <w:rsid w:val="00672BF8"/>
    <w:rsid w:val="00675BB8"/>
    <w:rsid w:val="006807E5"/>
    <w:rsid w:val="00685530"/>
    <w:rsid w:val="00687BFD"/>
    <w:rsid w:val="006A7E7F"/>
    <w:rsid w:val="006B7DCA"/>
    <w:rsid w:val="006C1BCF"/>
    <w:rsid w:val="006C39BB"/>
    <w:rsid w:val="006C6CD8"/>
    <w:rsid w:val="007021D9"/>
    <w:rsid w:val="00705217"/>
    <w:rsid w:val="0070612A"/>
    <w:rsid w:val="00716C63"/>
    <w:rsid w:val="00723DFC"/>
    <w:rsid w:val="00724A0D"/>
    <w:rsid w:val="00727E59"/>
    <w:rsid w:val="007314CB"/>
    <w:rsid w:val="00744E41"/>
    <w:rsid w:val="00746ACE"/>
    <w:rsid w:val="00752024"/>
    <w:rsid w:val="0077521A"/>
    <w:rsid w:val="00781E4B"/>
    <w:rsid w:val="00785EED"/>
    <w:rsid w:val="00790A47"/>
    <w:rsid w:val="00791521"/>
    <w:rsid w:val="00793895"/>
    <w:rsid w:val="00793F90"/>
    <w:rsid w:val="00795290"/>
    <w:rsid w:val="00797994"/>
    <w:rsid w:val="007A15C8"/>
    <w:rsid w:val="007A2CA2"/>
    <w:rsid w:val="007B46C3"/>
    <w:rsid w:val="007B4ED4"/>
    <w:rsid w:val="007C40A9"/>
    <w:rsid w:val="007C772E"/>
    <w:rsid w:val="007D1A1E"/>
    <w:rsid w:val="007D5A57"/>
    <w:rsid w:val="007D62EA"/>
    <w:rsid w:val="007D71E2"/>
    <w:rsid w:val="007E1FF4"/>
    <w:rsid w:val="007E3560"/>
    <w:rsid w:val="007E502D"/>
    <w:rsid w:val="007F1D07"/>
    <w:rsid w:val="007F1E85"/>
    <w:rsid w:val="007F6A88"/>
    <w:rsid w:val="008030C0"/>
    <w:rsid w:val="008041EB"/>
    <w:rsid w:val="008160FD"/>
    <w:rsid w:val="00817553"/>
    <w:rsid w:val="00821530"/>
    <w:rsid w:val="00823449"/>
    <w:rsid w:val="008271DE"/>
    <w:rsid w:val="00832BE9"/>
    <w:rsid w:val="008379FC"/>
    <w:rsid w:val="00842C7B"/>
    <w:rsid w:val="00851B56"/>
    <w:rsid w:val="0086099A"/>
    <w:rsid w:val="008643A0"/>
    <w:rsid w:val="0087785B"/>
    <w:rsid w:val="008841E9"/>
    <w:rsid w:val="00885FDA"/>
    <w:rsid w:val="008C59B3"/>
    <w:rsid w:val="008C5CD2"/>
    <w:rsid w:val="008D2AD9"/>
    <w:rsid w:val="008D59EE"/>
    <w:rsid w:val="008D5FD0"/>
    <w:rsid w:val="008D7401"/>
    <w:rsid w:val="008E76C0"/>
    <w:rsid w:val="008F0DFA"/>
    <w:rsid w:val="008F1A03"/>
    <w:rsid w:val="009013D0"/>
    <w:rsid w:val="00902C4A"/>
    <w:rsid w:val="00903BC1"/>
    <w:rsid w:val="00904FEF"/>
    <w:rsid w:val="0090547F"/>
    <w:rsid w:val="009209B5"/>
    <w:rsid w:val="00920C8C"/>
    <w:rsid w:val="00925339"/>
    <w:rsid w:val="0093230B"/>
    <w:rsid w:val="0093468D"/>
    <w:rsid w:val="009369A8"/>
    <w:rsid w:val="00945A58"/>
    <w:rsid w:val="00947722"/>
    <w:rsid w:val="00950EF7"/>
    <w:rsid w:val="00955F89"/>
    <w:rsid w:val="00972CC4"/>
    <w:rsid w:val="009776C5"/>
    <w:rsid w:val="00991AE8"/>
    <w:rsid w:val="009C0254"/>
    <w:rsid w:val="009C1271"/>
    <w:rsid w:val="009C2BE1"/>
    <w:rsid w:val="009C70E9"/>
    <w:rsid w:val="009D1928"/>
    <w:rsid w:val="009D6D5A"/>
    <w:rsid w:val="009E4178"/>
    <w:rsid w:val="009E47F7"/>
    <w:rsid w:val="009E6508"/>
    <w:rsid w:val="00A132AB"/>
    <w:rsid w:val="00A16E92"/>
    <w:rsid w:val="00A17F1F"/>
    <w:rsid w:val="00A21536"/>
    <w:rsid w:val="00A23BAF"/>
    <w:rsid w:val="00A276FE"/>
    <w:rsid w:val="00A30593"/>
    <w:rsid w:val="00A40D6D"/>
    <w:rsid w:val="00A47B70"/>
    <w:rsid w:val="00A50A00"/>
    <w:rsid w:val="00A51120"/>
    <w:rsid w:val="00A54540"/>
    <w:rsid w:val="00A670C9"/>
    <w:rsid w:val="00A754A7"/>
    <w:rsid w:val="00A852CF"/>
    <w:rsid w:val="00A936CE"/>
    <w:rsid w:val="00A97C60"/>
    <w:rsid w:val="00AA0848"/>
    <w:rsid w:val="00AA0A19"/>
    <w:rsid w:val="00AA3D4F"/>
    <w:rsid w:val="00AA69FF"/>
    <w:rsid w:val="00AB1CAA"/>
    <w:rsid w:val="00AB52D6"/>
    <w:rsid w:val="00AC02D6"/>
    <w:rsid w:val="00AD4278"/>
    <w:rsid w:val="00AE1AD1"/>
    <w:rsid w:val="00AE49BA"/>
    <w:rsid w:val="00AE6AFA"/>
    <w:rsid w:val="00B01AC7"/>
    <w:rsid w:val="00B05FEE"/>
    <w:rsid w:val="00B267C3"/>
    <w:rsid w:val="00B406EC"/>
    <w:rsid w:val="00B435F6"/>
    <w:rsid w:val="00B4429F"/>
    <w:rsid w:val="00B643CB"/>
    <w:rsid w:val="00B6541D"/>
    <w:rsid w:val="00B71A14"/>
    <w:rsid w:val="00B83029"/>
    <w:rsid w:val="00B93F07"/>
    <w:rsid w:val="00B97E82"/>
    <w:rsid w:val="00BA123A"/>
    <w:rsid w:val="00BA1AAE"/>
    <w:rsid w:val="00BA1D5D"/>
    <w:rsid w:val="00BA1EAB"/>
    <w:rsid w:val="00BA6F32"/>
    <w:rsid w:val="00BA7351"/>
    <w:rsid w:val="00BB1223"/>
    <w:rsid w:val="00BB6B15"/>
    <w:rsid w:val="00BC4B63"/>
    <w:rsid w:val="00BD20D3"/>
    <w:rsid w:val="00BD3863"/>
    <w:rsid w:val="00BE3590"/>
    <w:rsid w:val="00BF4A7D"/>
    <w:rsid w:val="00C0205A"/>
    <w:rsid w:val="00C079C5"/>
    <w:rsid w:val="00C100F0"/>
    <w:rsid w:val="00C16169"/>
    <w:rsid w:val="00C22BAD"/>
    <w:rsid w:val="00C31AED"/>
    <w:rsid w:val="00C33890"/>
    <w:rsid w:val="00C355A2"/>
    <w:rsid w:val="00C35DB5"/>
    <w:rsid w:val="00C43531"/>
    <w:rsid w:val="00C43B87"/>
    <w:rsid w:val="00C445AD"/>
    <w:rsid w:val="00C462E0"/>
    <w:rsid w:val="00C46E1B"/>
    <w:rsid w:val="00C52FD6"/>
    <w:rsid w:val="00C56B44"/>
    <w:rsid w:val="00C738D8"/>
    <w:rsid w:val="00C7412C"/>
    <w:rsid w:val="00C80524"/>
    <w:rsid w:val="00C82775"/>
    <w:rsid w:val="00C831F6"/>
    <w:rsid w:val="00CA0352"/>
    <w:rsid w:val="00CB36CA"/>
    <w:rsid w:val="00CB7348"/>
    <w:rsid w:val="00CC739C"/>
    <w:rsid w:val="00CD27DC"/>
    <w:rsid w:val="00CD2C0B"/>
    <w:rsid w:val="00CD6521"/>
    <w:rsid w:val="00CE1117"/>
    <w:rsid w:val="00CE5EBE"/>
    <w:rsid w:val="00CF056C"/>
    <w:rsid w:val="00CF46A2"/>
    <w:rsid w:val="00D11545"/>
    <w:rsid w:val="00D12536"/>
    <w:rsid w:val="00D22489"/>
    <w:rsid w:val="00D23402"/>
    <w:rsid w:val="00D258BA"/>
    <w:rsid w:val="00D30755"/>
    <w:rsid w:val="00D30D93"/>
    <w:rsid w:val="00D36D79"/>
    <w:rsid w:val="00D40C3D"/>
    <w:rsid w:val="00D71638"/>
    <w:rsid w:val="00D75481"/>
    <w:rsid w:val="00D84E79"/>
    <w:rsid w:val="00D86B09"/>
    <w:rsid w:val="00D87800"/>
    <w:rsid w:val="00DA3773"/>
    <w:rsid w:val="00DB192F"/>
    <w:rsid w:val="00DB617E"/>
    <w:rsid w:val="00DC0C4B"/>
    <w:rsid w:val="00DD3A80"/>
    <w:rsid w:val="00DD5EE9"/>
    <w:rsid w:val="00DE1364"/>
    <w:rsid w:val="00DE709D"/>
    <w:rsid w:val="00E010B7"/>
    <w:rsid w:val="00E03C1F"/>
    <w:rsid w:val="00E07C52"/>
    <w:rsid w:val="00E10CC4"/>
    <w:rsid w:val="00E2233D"/>
    <w:rsid w:val="00E34F69"/>
    <w:rsid w:val="00E42336"/>
    <w:rsid w:val="00E44C49"/>
    <w:rsid w:val="00E630A1"/>
    <w:rsid w:val="00E66BA4"/>
    <w:rsid w:val="00E701DF"/>
    <w:rsid w:val="00E714B2"/>
    <w:rsid w:val="00E743F0"/>
    <w:rsid w:val="00E77864"/>
    <w:rsid w:val="00E8097C"/>
    <w:rsid w:val="00E87600"/>
    <w:rsid w:val="00EA6FF0"/>
    <w:rsid w:val="00EB7CC0"/>
    <w:rsid w:val="00EC1E11"/>
    <w:rsid w:val="00ED3970"/>
    <w:rsid w:val="00EE157A"/>
    <w:rsid w:val="00EF3EFF"/>
    <w:rsid w:val="00EF5709"/>
    <w:rsid w:val="00F00BF7"/>
    <w:rsid w:val="00F01BC9"/>
    <w:rsid w:val="00F059B8"/>
    <w:rsid w:val="00F06A8A"/>
    <w:rsid w:val="00F11C37"/>
    <w:rsid w:val="00F15AFF"/>
    <w:rsid w:val="00F23E55"/>
    <w:rsid w:val="00F30B92"/>
    <w:rsid w:val="00F4352C"/>
    <w:rsid w:val="00F43CA6"/>
    <w:rsid w:val="00F52084"/>
    <w:rsid w:val="00F53B10"/>
    <w:rsid w:val="00F61C12"/>
    <w:rsid w:val="00F77E83"/>
    <w:rsid w:val="00F83222"/>
    <w:rsid w:val="00F90CF0"/>
    <w:rsid w:val="00F9288D"/>
    <w:rsid w:val="00F94C69"/>
    <w:rsid w:val="00F9531A"/>
    <w:rsid w:val="00FA338C"/>
    <w:rsid w:val="00FA4A3D"/>
    <w:rsid w:val="00FB4917"/>
    <w:rsid w:val="00FD2147"/>
    <w:rsid w:val="00FD4140"/>
    <w:rsid w:val="00FF3577"/>
    <w:rsid w:val="07941EA7"/>
    <w:rsid w:val="0C2F6598"/>
    <w:rsid w:val="42CD2C90"/>
    <w:rsid w:val="5B08170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" w:semiHidden="0" w:name="heading 1"/>
    <w:lsdException w:uiPriority="9" w:name="heading 2"/>
    <w:lsdException w:uiPriority="9" w:name="heading 3"/>
    <w:lsdException w:qFormat="1" w:uiPriority="9" w:name="heading 4"/>
    <w:lsdException w:uiPriority="9" w:name="heading 5"/>
    <w:lsdException w:uiPriority="9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5" w:semiHidden="0" w:name="Closing"/>
    <w:lsdException w:qFormat="1" w:uiPriority="99" w:semiHidden="0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qFormat="1" w:unhideWhenUsed="0" w:uiPriority="3" w:name="Block Text"/>
    <w:lsdException w:qFormat="1" w:uiPriority="0" w:semiHidden="0" w:name="Hyperlink"/>
    <w:lsdException w:uiPriority="99" w:name="FollowedHyperlink"/>
    <w:lsdException w:qFormat="1" w:unhideWhenUsed="0" w:uiPriority="8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">
    <w:name w:val="heading 1"/>
    <w:basedOn w:val="1"/>
    <w:next w:val="1"/>
    <w:link w:val="40"/>
    <w:unhideWhenUsed/>
    <w:uiPriority w:val="9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uiPriority w:val="9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4">
    <w:name w:val="heading 3"/>
    <w:basedOn w:val="1"/>
    <w:next w:val="1"/>
    <w:link w:val="42"/>
    <w:semiHidden/>
    <w:unhideWhenUsed/>
    <w:uiPriority w:val="9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spacing w:after="0"/>
      <w:outlineLvl w:val="3"/>
    </w:pPr>
    <w:rPr>
      <w:rFonts w:asciiTheme="majorHAnsi" w:hAnsiTheme="majorHAnsi"/>
      <w:color w:val="E75C01" w:themeColor="accent1" w:themeShade="BF"/>
      <w:sz w:val="22"/>
      <w:szCs w:val="22"/>
    </w:rPr>
  </w:style>
  <w:style w:type="paragraph" w:styleId="6">
    <w:name w:val="heading 5"/>
    <w:basedOn w:val="1"/>
    <w:next w:val="1"/>
    <w:link w:val="44"/>
    <w:semiHidden/>
    <w:unhideWhenUsed/>
    <w:uiPriority w:val="9"/>
    <w:pPr>
      <w:spacing w:after="0"/>
      <w:outlineLvl w:val="4"/>
    </w:pPr>
    <w:rPr>
      <w:i/>
      <w:color w:val="E75C01" w:themeColor="accent1" w:themeShade="BF"/>
      <w:sz w:val="22"/>
      <w:szCs w:val="22"/>
    </w:rPr>
  </w:style>
  <w:style w:type="paragraph" w:styleId="7">
    <w:name w:val="heading 6"/>
    <w:basedOn w:val="1"/>
    <w:next w:val="1"/>
    <w:link w:val="45"/>
    <w:semiHidden/>
    <w:unhideWhenUsed/>
    <w:uiPriority w:val="9"/>
    <w:pPr>
      <w:spacing w:after="0"/>
      <w:outlineLvl w:val="5"/>
    </w:pPr>
    <w:rPr>
      <w:b/>
      <w:color w:val="E75C01" w:themeColor="accent1" w:themeShade="BF"/>
    </w:rPr>
  </w:style>
  <w:style w:type="paragraph" w:styleId="8">
    <w:name w:val="heading 7"/>
    <w:basedOn w:val="1"/>
    <w:next w:val="1"/>
    <w:link w:val="46"/>
    <w:semiHidden/>
    <w:unhideWhenUsed/>
    <w:uiPriority w:val="9"/>
    <w:pPr>
      <w:spacing w:after="0"/>
      <w:outlineLvl w:val="6"/>
    </w:pPr>
    <w:rPr>
      <w:b/>
      <w:i/>
      <w:color w:val="E75C01" w:themeColor="accent1" w:themeShade="BF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spacing w:after="0"/>
      <w:outlineLvl w:val="7"/>
    </w:pPr>
    <w:rPr>
      <w:b/>
      <w:color w:val="3668C4" w:themeColor="accent2" w:themeShade="BF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spacing w:after="0"/>
      <w:outlineLvl w:val="8"/>
    </w:pPr>
    <w:rPr>
      <w:b/>
      <w:i/>
      <w:color w:val="3668C4" w:themeColor="accent2" w:themeShade="BF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 w:bidi="en-US"/>
    </w:rPr>
  </w:style>
  <w:style w:type="paragraph" w:styleId="15">
    <w:name w:val="Body Text 2"/>
    <w:basedOn w:val="1"/>
    <w:link w:val="72"/>
    <w:unhideWhenUsed/>
    <w:qFormat/>
    <w:uiPriority w:val="99"/>
    <w:rPr>
      <w:sz w:val="24"/>
      <w:szCs w:val="24"/>
    </w:rPr>
  </w:style>
  <w:style w:type="paragraph" w:styleId="16">
    <w:name w:val="Body Text 3"/>
    <w:basedOn w:val="1"/>
    <w:link w:val="73"/>
    <w:unhideWhenUsed/>
    <w:qFormat/>
    <w:uiPriority w:val="99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paragraph" w:styleId="17">
    <w:name w:val="caption"/>
    <w:basedOn w:val="1"/>
    <w:next w:val="1"/>
    <w:semiHidden/>
    <w:qFormat/>
    <w:uiPriority w:val="99"/>
    <w:pPr>
      <w:spacing w:line="240" w:lineRule="auto"/>
      <w:jc w:val="right"/>
    </w:pPr>
    <w:rPr>
      <w:b/>
      <w:bCs/>
      <w:color w:val="E75C01" w:themeColor="accent1" w:themeShade="BF"/>
      <w:sz w:val="16"/>
      <w:szCs w:val="16"/>
    </w:rPr>
  </w:style>
  <w:style w:type="paragraph" w:styleId="18">
    <w:name w:val="Closing"/>
    <w:basedOn w:val="19"/>
    <w:link w:val="39"/>
    <w:unhideWhenUsed/>
    <w:qFormat/>
    <w:uiPriority w:val="5"/>
    <w:pPr>
      <w:spacing w:before="960" w:after="960"/>
      <w:ind w:right="2520"/>
    </w:pPr>
  </w:style>
  <w:style w:type="paragraph" w:styleId="19">
    <w:name w:val="No Spacing"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0">
    <w:name w:val="Date"/>
    <w:basedOn w:val="1"/>
    <w:next w:val="1"/>
    <w:link w:val="63"/>
    <w:unhideWhenUsed/>
    <w:qFormat/>
    <w:uiPriority w:val="99"/>
    <w:rPr>
      <w:b/>
      <w:color w:val="FE8637" w:themeColor="accent1"/>
      <w14:textFill>
        <w14:solidFill>
          <w14:schemeClr w14:val="accent1"/>
        </w14:solidFill>
      </w14:textFill>
    </w:rPr>
  </w:style>
  <w:style w:type="character" w:styleId="21">
    <w:name w:val="Emphasis"/>
    <w:qFormat/>
    <w:uiPriority w:val="20"/>
    <w:rPr>
      <w:b/>
      <w:i/>
      <w:color w:val="2B3037" w:themeColor="text2" w:themeShade="80"/>
      <w:spacing w:val="10"/>
      <w:sz w:val="18"/>
      <w:szCs w:val="18"/>
    </w:rPr>
  </w:style>
  <w:style w:type="paragraph" w:styleId="22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3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24">
    <w:name w:val="Hyperlink"/>
    <w:basedOn w:val="11"/>
    <w:unhideWhenUsed/>
    <w:qFormat/>
    <w:uiPriority w:val="0"/>
    <w:rPr>
      <w:color w:val="0033BB"/>
      <w:sz w:val="20"/>
      <w:szCs w:val="20"/>
      <w:u w:val="single"/>
    </w:rPr>
  </w:style>
  <w:style w:type="paragraph" w:styleId="25">
    <w:name w:val="Normal Indent"/>
    <w:basedOn w:val="1"/>
    <w:unhideWhenUsed/>
    <w:qFormat/>
    <w:uiPriority w:val="99"/>
    <w:pPr>
      <w:ind w:left="720"/>
    </w:pPr>
  </w:style>
  <w:style w:type="paragraph" w:styleId="26">
    <w:name w:val="Salutation"/>
    <w:basedOn w:val="25"/>
    <w:next w:val="1"/>
    <w:link w:val="36"/>
    <w:unhideWhenUsed/>
    <w:qFormat/>
    <w:uiPriority w:val="4"/>
    <w:pPr>
      <w:ind w:left="0"/>
    </w:pPr>
    <w:rPr>
      <w:b/>
    </w:rPr>
  </w:style>
  <w:style w:type="paragraph" w:styleId="27">
    <w:name w:val="Signature"/>
    <w:basedOn w:val="18"/>
    <w:link w:val="64"/>
    <w:unhideWhenUsed/>
    <w:qFormat/>
    <w:uiPriority w:val="99"/>
    <w:pPr>
      <w:spacing w:before="0" w:after="0"/>
      <w:contextualSpacing/>
    </w:pPr>
  </w:style>
  <w:style w:type="character" w:styleId="28">
    <w:name w:val="Strong"/>
    <w:basedOn w:val="11"/>
    <w:qFormat/>
    <w:uiPriority w:val="8"/>
    <w:rPr>
      <w:b/>
      <w:bCs/>
    </w:rPr>
  </w:style>
  <w:style w:type="paragraph" w:styleId="29">
    <w:name w:val="Subtitle"/>
    <w:basedOn w:val="1"/>
    <w:link w:val="55"/>
    <w:qFormat/>
    <w:uiPriority w:val="11"/>
    <w:rPr>
      <w:i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table" w:styleId="3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31">
    <w:name w:val="Title"/>
    <w:basedOn w:val="1"/>
    <w:link w:val="58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customStyle="1" w:styleId="32">
    <w:name w:val="Book Title"/>
    <w:basedOn w:val="11"/>
    <w:qFormat/>
    <w:uiPriority w:val="33"/>
    <w:rPr>
      <w:rFonts w:cs="Times New Roman"/>
      <w:smallCaps/>
      <w:color w:val="000000"/>
      <w:spacing w:val="10"/>
    </w:rPr>
  </w:style>
  <w:style w:type="paragraph" w:customStyle="1" w:styleId="33">
    <w:name w:val="Sender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34">
    <w:name w:val="Header Char"/>
    <w:basedOn w:val="11"/>
    <w:link w:val="23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5">
    <w:name w:val="Footer Char"/>
    <w:basedOn w:val="11"/>
    <w:link w:val="22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6">
    <w:name w:val="Salutation Char"/>
    <w:basedOn w:val="11"/>
    <w:link w:val="26"/>
    <w:qFormat/>
    <w:uiPriority w:val="4"/>
    <w:rPr>
      <w:b/>
      <w:color w:val="414752" w:themeColor="text2" w:themeShade="BF"/>
      <w:sz w:val="20"/>
      <w:szCs w:val="20"/>
      <w:lang w:eastAsia="ja-JP" w:bidi="he-IL"/>
    </w:rPr>
  </w:style>
  <w:style w:type="paragraph" w:customStyle="1" w:styleId="37">
    <w:name w:val="Subject"/>
    <w:basedOn w:val="25"/>
    <w:qFormat/>
    <w:uiPriority w:val="7"/>
    <w:pPr>
      <w:ind w:left="0"/>
    </w:pPr>
    <w:rPr>
      <w:b/>
      <w:color w:val="FE8637" w:themeColor="accent1"/>
      <w14:textFill>
        <w14:solidFill>
          <w14:schemeClr w14:val="accent1"/>
        </w14:solidFill>
      </w14:textFill>
    </w:rPr>
  </w:style>
  <w:style w:type="paragraph" w:customStyle="1" w:styleId="38">
    <w:name w:val="Recipient Address"/>
    <w:basedOn w:val="19"/>
    <w:qFormat/>
    <w:uiPriority w:val="3"/>
    <w:pPr>
      <w:spacing w:after="480"/>
      <w:contextualSpacing/>
    </w:pPr>
    <w:rPr>
      <w:rFonts w:asciiTheme="majorHAnsi" w:hAnsiTheme="majorHAnsi"/>
    </w:rPr>
  </w:style>
  <w:style w:type="character" w:customStyle="1" w:styleId="39">
    <w:name w:val="Closing Char"/>
    <w:basedOn w:val="11"/>
    <w:link w:val="18"/>
    <w:qFormat/>
    <w:uiPriority w:val="5"/>
    <w:rPr>
      <w:color w:val="414752" w:themeColor="text2" w:themeShade="BF"/>
      <w:sz w:val="20"/>
      <w:szCs w:val="20"/>
      <w:lang w:eastAsia="ja-JP" w:bidi="he-IL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/>
      <w:smallCaps/>
      <w:color w:val="414752" w:themeColor="text2" w:themeShade="BF"/>
      <w:spacing w:val="5"/>
      <w:sz w:val="32"/>
      <w:szCs w:val="32"/>
      <w:lang w:eastAsia="ja-JP" w:bidi="he-IL"/>
    </w:rPr>
  </w:style>
  <w:style w:type="character" w:customStyle="1" w:styleId="41">
    <w:name w:val="Heading 2 Char"/>
    <w:basedOn w:val="11"/>
    <w:link w:val="3"/>
    <w:semiHidden/>
    <w:qFormat/>
    <w:uiPriority w:val="9"/>
    <w:rPr>
      <w:rFonts w:asciiTheme="majorHAnsi" w:hAnsiTheme="majorHAnsi"/>
      <w:color w:val="414752" w:themeColor="text2" w:themeShade="BF"/>
      <w:sz w:val="28"/>
      <w:szCs w:val="28"/>
      <w:lang w:eastAsia="ja-JP" w:bidi="he-IL"/>
    </w:rPr>
  </w:style>
  <w:style w:type="character" w:customStyle="1" w:styleId="42">
    <w:name w:val="Heading 3 Char"/>
    <w:basedOn w:val="11"/>
    <w:link w:val="4"/>
    <w:semiHidden/>
    <w:qFormat/>
    <w:uiPriority w:val="9"/>
    <w:rPr>
      <w:rFonts w:asciiTheme="majorHAnsi" w:hAnsiTheme="majorHAnsi"/>
      <w:color w:val="414752" w:themeColor="text2" w:themeShade="BF"/>
      <w:spacing w:val="5"/>
      <w:sz w:val="24"/>
      <w:szCs w:val="24"/>
      <w:lang w:eastAsia="ja-JP" w:bidi="he-IL"/>
    </w:rPr>
  </w:style>
  <w:style w:type="character" w:customStyle="1" w:styleId="43">
    <w:name w:val="Heading 4 Char"/>
    <w:basedOn w:val="11"/>
    <w:link w:val="5"/>
    <w:semiHidden/>
    <w:qFormat/>
    <w:uiPriority w:val="9"/>
    <w:rPr>
      <w:rFonts w:asciiTheme="majorHAnsi" w:hAnsiTheme="majorHAnsi"/>
      <w:color w:val="E75C01" w:themeColor="accent1" w:themeShade="BF"/>
      <w:lang w:eastAsia="ja-JP" w:bidi="he-IL"/>
    </w:rPr>
  </w:style>
  <w:style w:type="character" w:customStyle="1" w:styleId="44">
    <w:name w:val="Heading 5 Char"/>
    <w:basedOn w:val="11"/>
    <w:link w:val="6"/>
    <w:semiHidden/>
    <w:qFormat/>
    <w:uiPriority w:val="9"/>
    <w:rPr>
      <w:i/>
      <w:color w:val="E75C01" w:themeColor="accent1" w:themeShade="BF"/>
      <w:lang w:eastAsia="ja-JP" w:bidi="he-IL"/>
    </w:rPr>
  </w:style>
  <w:style w:type="character" w:customStyle="1" w:styleId="45">
    <w:name w:val="Heading 6 Char"/>
    <w:basedOn w:val="11"/>
    <w:link w:val="7"/>
    <w:semiHidden/>
    <w:qFormat/>
    <w:uiPriority w:val="9"/>
    <w:rPr>
      <w:b/>
      <w:color w:val="E75C01" w:themeColor="accent1" w:themeShade="BF"/>
      <w:sz w:val="20"/>
      <w:szCs w:val="20"/>
      <w:lang w:eastAsia="ja-JP" w:bidi="he-IL"/>
    </w:rPr>
  </w:style>
  <w:style w:type="character" w:customStyle="1" w:styleId="46">
    <w:name w:val="Heading 7 Char"/>
    <w:basedOn w:val="11"/>
    <w:link w:val="8"/>
    <w:semiHidden/>
    <w:qFormat/>
    <w:uiPriority w:val="9"/>
    <w:rPr>
      <w:b/>
      <w:i/>
      <w:color w:val="E75C01" w:themeColor="accent1" w:themeShade="BF"/>
      <w:sz w:val="20"/>
      <w:szCs w:val="20"/>
      <w:lang w:eastAsia="ja-JP" w:bidi="he-IL"/>
    </w:rPr>
  </w:style>
  <w:style w:type="character" w:customStyle="1" w:styleId="47">
    <w:name w:val="Heading 8 Char"/>
    <w:basedOn w:val="11"/>
    <w:link w:val="9"/>
    <w:semiHidden/>
    <w:qFormat/>
    <w:uiPriority w:val="9"/>
    <w:rPr>
      <w:b/>
      <w:color w:val="3668C4" w:themeColor="accent2" w:themeShade="BF"/>
      <w:sz w:val="20"/>
      <w:szCs w:val="20"/>
      <w:lang w:eastAsia="ja-JP" w:bidi="he-IL"/>
    </w:rPr>
  </w:style>
  <w:style w:type="character" w:customStyle="1" w:styleId="48">
    <w:name w:val="Heading 9 Char"/>
    <w:basedOn w:val="11"/>
    <w:link w:val="10"/>
    <w:semiHidden/>
    <w:qFormat/>
    <w:uiPriority w:val="9"/>
    <w:rPr>
      <w:b/>
      <w:i/>
      <w:color w:val="3668C4" w:themeColor="accent2" w:themeShade="BF"/>
      <w:sz w:val="18"/>
      <w:szCs w:val="18"/>
      <w:lang w:eastAsia="ja-JP" w:bidi="he-IL"/>
    </w:rPr>
  </w:style>
  <w:style w:type="character" w:customStyle="1" w:styleId="49">
    <w:name w:val="Intense Emphasis"/>
    <w:basedOn w:val="11"/>
    <w:qFormat/>
    <w:uiPriority w:val="21"/>
    <w:rPr>
      <w:i/>
      <w:caps/>
      <w:color w:val="E75C01" w:themeColor="accent1" w:themeShade="BF"/>
      <w:spacing w:val="10"/>
      <w:sz w:val="18"/>
      <w:szCs w:val="18"/>
    </w:rPr>
  </w:style>
  <w:style w:type="paragraph" w:styleId="50">
    <w:name w:val="Quote"/>
    <w:basedOn w:val="1"/>
    <w:link w:val="51"/>
    <w:qFormat/>
    <w:uiPriority w:val="29"/>
    <w:rPr>
      <w:i/>
    </w:rPr>
  </w:style>
  <w:style w:type="character" w:customStyle="1" w:styleId="51">
    <w:name w:val="Quote Char"/>
    <w:basedOn w:val="11"/>
    <w:link w:val="50"/>
    <w:qFormat/>
    <w:uiPriority w:val="29"/>
    <w:rPr>
      <w:i/>
      <w:color w:val="414752" w:themeColor="text2" w:themeShade="BF"/>
      <w:sz w:val="20"/>
      <w:szCs w:val="20"/>
      <w:lang w:eastAsia="ja-JP" w:bidi="he-IL"/>
    </w:rPr>
  </w:style>
  <w:style w:type="paragraph" w:styleId="52">
    <w:name w:val="Intense Quote"/>
    <w:basedOn w:val="50"/>
    <w:link w:val="53"/>
    <w:qFormat/>
    <w:uiPriority w:val="30"/>
    <w:pPr>
      <w:pBdr>
        <w:bottom w:val="double" w:color="FE8637" w:themeColor="accent1" w:sz="4" w:space="4"/>
      </w:pBdr>
      <w:spacing w:line="300" w:lineRule="auto"/>
      <w:ind w:left="936" w:right="936"/>
    </w:pPr>
    <w:rPr>
      <w:i w:val="0"/>
      <w:color w:val="E75C01" w:themeColor="accent1" w:themeShade="BF"/>
    </w:rPr>
  </w:style>
  <w:style w:type="character" w:customStyle="1" w:styleId="53">
    <w:name w:val="Intense Quote Char"/>
    <w:basedOn w:val="11"/>
    <w:link w:val="52"/>
    <w:qFormat/>
    <w:uiPriority w:val="30"/>
    <w:rPr>
      <w:color w:val="E75C01" w:themeColor="accent1" w:themeShade="BF"/>
      <w:sz w:val="20"/>
      <w:szCs w:val="20"/>
      <w:lang w:eastAsia="ja-JP" w:bidi="he-IL"/>
    </w:rPr>
  </w:style>
  <w:style w:type="character" w:customStyle="1" w:styleId="54">
    <w:name w:val="Intense Reference"/>
    <w:basedOn w:val="11"/>
    <w:qFormat/>
    <w:uiPriority w:val="32"/>
    <w:rPr>
      <w:rFonts w:cs="Times New Roman"/>
      <w:b/>
      <w:caps/>
      <w:color w:val="3668C4" w:themeColor="accent2" w:themeShade="BF"/>
      <w:spacing w:val="5"/>
      <w:sz w:val="18"/>
      <w:szCs w:val="18"/>
    </w:rPr>
  </w:style>
  <w:style w:type="character" w:customStyle="1" w:styleId="55">
    <w:name w:val="Subtitle Char"/>
    <w:basedOn w:val="11"/>
    <w:link w:val="29"/>
    <w:qFormat/>
    <w:uiPriority w:val="11"/>
    <w:rPr>
      <w:i/>
      <w:color w:val="575F6D" w:themeColor="text2"/>
      <w:spacing w:val="5"/>
      <w:sz w:val="24"/>
      <w:szCs w:val="24"/>
      <w:lang w:eastAsia="ja-JP" w:bidi="he-IL"/>
      <w14:textFill>
        <w14:solidFill>
          <w14:schemeClr w14:val="tx2"/>
        </w14:solidFill>
      </w14:textFill>
    </w:rPr>
  </w:style>
  <w:style w:type="character" w:customStyle="1" w:styleId="56">
    <w:name w:val="Subtle Emphasis"/>
    <w:basedOn w:val="11"/>
    <w:qFormat/>
    <w:uiPriority w:val="19"/>
    <w:rPr>
      <w:i/>
      <w:color w:val="E75C01" w:themeColor="accent1" w:themeShade="BF"/>
    </w:rPr>
  </w:style>
  <w:style w:type="character" w:customStyle="1" w:styleId="57">
    <w:name w:val="Subtle Reference"/>
    <w:basedOn w:val="11"/>
    <w:qFormat/>
    <w:uiPriority w:val="31"/>
    <w:rPr>
      <w:rFonts w:cs="Times New Roman"/>
      <w:b/>
      <w:i/>
      <w:color w:val="3668C4" w:themeColor="accent2" w:themeShade="BF"/>
    </w:rPr>
  </w:style>
  <w:style w:type="character" w:customStyle="1" w:styleId="58">
    <w:name w:val="Title Char"/>
    <w:basedOn w:val="11"/>
    <w:link w:val="31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  <w14:textFill>
        <w14:solidFill>
          <w14:schemeClr w14:val="accent1"/>
        </w14:solidFill>
      </w14:textFill>
    </w:rPr>
  </w:style>
  <w:style w:type="paragraph" w:customStyle="1" w:styleId="59">
    <w:name w:val="Sidebar"/>
    <w:basedOn w:val="1"/>
    <w:semiHidden/>
    <w:unhideWhenUsed/>
    <w:qFormat/>
    <w:uiPriority w:val="2"/>
    <w:pPr>
      <w:spacing w:line="300" w:lineRule="auto"/>
    </w:pPr>
    <w:rPr>
      <w:b/>
      <w:color w:val="E75C01" w:themeColor="accent1" w:themeShade="BF"/>
      <w:sz w:val="16"/>
      <w:szCs w:val="16"/>
    </w:rPr>
  </w:style>
  <w:style w:type="character" w:customStyle="1" w:styleId="60">
    <w:name w:val="Balloon Text Char"/>
    <w:basedOn w:val="11"/>
    <w:link w:val="13"/>
    <w:semiHidden/>
    <w:qFormat/>
    <w:uiPriority w:val="99"/>
    <w:rPr>
      <w:rFonts w:ascii="Tahoma" w:hAnsi="Tahoma" w:cs="Tahoma"/>
      <w:color w:val="414752" w:themeColor="text2" w:themeShade="BF"/>
      <w:sz w:val="16"/>
      <w:szCs w:val="16"/>
      <w:lang w:eastAsia="ja-JP" w:bidi="he-IL"/>
    </w:rPr>
  </w:style>
  <w:style w:type="character" w:styleId="61">
    <w:name w:val="Placeholder Text"/>
    <w:basedOn w:val="11"/>
    <w:unhideWhenUsed/>
    <w:qFormat/>
    <w:uiPriority w:val="99"/>
    <w:rPr>
      <w:color w:val="808080"/>
    </w:rPr>
  </w:style>
  <w:style w:type="paragraph" w:customStyle="1" w:styleId="62">
    <w:name w:val="Sender's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63">
    <w:name w:val="Date Char"/>
    <w:basedOn w:val="11"/>
    <w:link w:val="20"/>
    <w:qFormat/>
    <w:uiPriority w:val="99"/>
    <w:rPr>
      <w:b/>
      <w:color w:val="FE8637" w:themeColor="accent1"/>
      <w:sz w:val="20"/>
      <w:szCs w:val="20"/>
      <w:lang w:eastAsia="ja-JP" w:bidi="he-IL"/>
      <w14:textFill>
        <w14:solidFill>
          <w14:schemeClr w14:val="accent1"/>
        </w14:solidFill>
      </w14:textFill>
    </w:rPr>
  </w:style>
  <w:style w:type="character" w:customStyle="1" w:styleId="64">
    <w:name w:val="Signature Char"/>
    <w:basedOn w:val="11"/>
    <w:link w:val="27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paragraph" w:customStyle="1" w:styleId="65">
    <w:name w:val="Recipient Name"/>
    <w:basedOn w:val="1"/>
    <w:qFormat/>
    <w:uiPriority w:val="3"/>
    <w:pPr>
      <w:spacing w:before="480" w:after="0" w:line="240" w:lineRule="auto"/>
      <w:contextualSpacing/>
    </w:pPr>
    <w:rPr>
      <w:b/>
    </w:rPr>
  </w:style>
  <w:style w:type="paragraph" w:styleId="66">
    <w:name w:val="List Paragraph"/>
    <w:basedOn w:val="1"/>
    <w:unhideWhenUsed/>
    <w:qFormat/>
    <w:uiPriority w:val="34"/>
    <w:pPr>
      <w:ind w:left="720"/>
    </w:pPr>
  </w:style>
  <w:style w:type="paragraph" w:customStyle="1" w:styleId="67">
    <w:name w:val="Bullet 1"/>
    <w:basedOn w:val="66"/>
    <w:qFormat/>
    <w:uiPriority w:val="37"/>
    <w:pPr>
      <w:numPr>
        <w:ilvl w:val="0"/>
        <w:numId w:val="1"/>
      </w:numPr>
      <w:spacing w:after="0"/>
      <w:contextualSpacing/>
    </w:pPr>
    <w:rPr>
      <w:color w:val="auto"/>
      <w:lang w:bidi="ar-SA"/>
    </w:rPr>
  </w:style>
  <w:style w:type="paragraph" w:customStyle="1" w:styleId="68">
    <w:name w:val="Bullet 2"/>
    <w:basedOn w:val="66"/>
    <w:qFormat/>
    <w:uiPriority w:val="37"/>
    <w:pPr>
      <w:numPr>
        <w:ilvl w:val="1"/>
        <w:numId w:val="1"/>
      </w:numPr>
      <w:contextualSpacing/>
    </w:pPr>
    <w:rPr>
      <w:color w:val="auto"/>
      <w:lang w:bidi="ar-SA"/>
    </w:rPr>
  </w:style>
  <w:style w:type="paragraph" w:customStyle="1" w:styleId="69">
    <w:name w:val="Company Name"/>
    <w:basedOn w:val="1"/>
    <w:qFormat/>
    <w:uiPriority w:val="4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70">
    <w:name w:val="Body Text Char"/>
    <w:basedOn w:val="11"/>
    <w:link w:val="14"/>
    <w:qFormat/>
    <w:uiPriority w:val="1"/>
    <w:rPr>
      <w:rFonts w:ascii="Times New Roman" w:hAnsi="Times New Roman" w:eastAsia="Times New Roman" w:cs="Times New Roman"/>
      <w:sz w:val="24"/>
      <w:szCs w:val="24"/>
      <w:lang w:bidi="en-US"/>
    </w:rPr>
  </w:style>
  <w:style w:type="paragraph" w:customStyle="1" w:styleId="7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eastAsia="Times New Roman" w:cs="Times New Roman"/>
      <w:color w:val="auto"/>
      <w:sz w:val="22"/>
      <w:szCs w:val="22"/>
      <w:lang w:eastAsia="en-US" w:bidi="ar-SA"/>
    </w:rPr>
  </w:style>
  <w:style w:type="character" w:customStyle="1" w:styleId="72">
    <w:name w:val="Body Text 2 Char"/>
    <w:basedOn w:val="11"/>
    <w:link w:val="15"/>
    <w:qFormat/>
    <w:uiPriority w:val="99"/>
    <w:rPr>
      <w:color w:val="414752" w:themeColor="text2" w:themeShade="BF"/>
      <w:sz w:val="24"/>
      <w:szCs w:val="24"/>
      <w:lang w:eastAsia="ja-JP" w:bidi="he-IL"/>
    </w:rPr>
  </w:style>
  <w:style w:type="character" w:customStyle="1" w:styleId="73">
    <w:name w:val="Body Text 3 Char"/>
    <w:basedOn w:val="11"/>
    <w:link w:val="16"/>
    <w:qFormat/>
    <w:uiPriority w:val="99"/>
    <w:rPr>
      <w:rFonts w:ascii="Times New Roman" w:hAnsi="Times New Roman" w:cs="Times New Roman"/>
      <w:sz w:val="24"/>
      <w:szCs w:val="24"/>
      <w:lang w:eastAsia="ja-JP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B12380B94B3691B4E7B1AB60C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F50D99-EC40-43B2-B42A-8BE7C301FEC7}"/>
      </w:docPartPr>
      <w:docPartBody>
        <w:p>
          <w:pPr>
            <w:pStyle w:val="4"/>
          </w:pPr>
          <w:r>
            <w:t>[Type the sender company address]</w:t>
          </w:r>
        </w:p>
      </w:docPartBody>
    </w:docPart>
    <w:docPart>
      <w:docPartPr>
        <w:name w:val="D761D269071D48B1843DBB0FFEFC31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78C74-CE2D-4FD0-8DE2-955DE74BD112}"/>
      </w:docPartPr>
      <w:docPartBody>
        <w:p>
          <w:pPr>
            <w:pStyle w:val="5"/>
          </w:pPr>
          <w:r>
            <w:t>[Type the sender phone number]</w:t>
          </w:r>
        </w:p>
      </w:docPartBody>
    </w:docPart>
    <w:docPart>
      <w:docPartPr>
        <w:name w:val="F796B1F2900C4E4F85E20BC9F100F9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393493-9661-4D45-82A3-054292A5E6C7}"/>
      </w:docPartPr>
      <w:docPartBody>
        <w:p>
          <w:pPr>
            <w:pStyle w:val="6"/>
          </w:pPr>
          <w:r>
            <w:t>[Type the sender e-mail address]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20"/>
    <w:rsid w:val="002711E2"/>
    <w:rsid w:val="002854AC"/>
    <w:rsid w:val="002A59C5"/>
    <w:rsid w:val="00343881"/>
    <w:rsid w:val="003C059C"/>
    <w:rsid w:val="004B6C83"/>
    <w:rsid w:val="00505ABC"/>
    <w:rsid w:val="00656820"/>
    <w:rsid w:val="00677790"/>
    <w:rsid w:val="00800182"/>
    <w:rsid w:val="00973D22"/>
    <w:rsid w:val="00985224"/>
    <w:rsid w:val="00991C67"/>
    <w:rsid w:val="009D6031"/>
    <w:rsid w:val="00B16053"/>
    <w:rsid w:val="00B238E0"/>
    <w:rsid w:val="00B46104"/>
    <w:rsid w:val="00BA1344"/>
    <w:rsid w:val="00BB19A9"/>
    <w:rsid w:val="00C94FE2"/>
    <w:rsid w:val="00D1188B"/>
    <w:rsid w:val="00E368DA"/>
    <w:rsid w:val="00F1467D"/>
    <w:rsid w:val="00F8455F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CBB12380B94B3691B4E7B1AB60CD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761D269071D48B1843DBB0FFEFC31B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796B1F2900C4E4F85E20BC9F100F9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LAB: 04</PublishDate>
  <Abstract/>
  <CompanyAddress>LABORATORY MANUAL</CompanyAddress>
  <CompanyPhone>Spring 2023 </CompanyPhone>
  <CompanyFax/>
  <CompanyEmail>Student ID – K-21-0026:  Muhammad Nadeem 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68F75-C307-433F-8556-F9677A44CFE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Company>EL 2003 Comp Org &amp; Assembly Language Lab</Company>
  <Pages>5</Pages>
  <Words>202</Words>
  <Characters>1154</Characters>
  <Lines>9</Lines>
  <Paragraphs>2</Paragraphs>
  <TotalTime>26</TotalTime>
  <ScaleCrop>false</ScaleCrop>
  <LinksUpToDate>false</LinksUpToDate>
  <CharactersWithSpaces>1354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2022-02-23T07:53:00Z</dcterms:created>
  <dc:creator>Aamir Ali</dc:creator>
  <cp:lastModifiedBy>munir</cp:lastModifiedBy>
  <cp:lastPrinted>2020-01-22T07:14:00Z</cp:lastPrinted>
  <dcterms:modified xsi:type="dcterms:W3CDTF">2023-05-11T16:31:11Z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E4770252FE7D4DD288E54F41E0B617ED</vt:lpwstr>
  </property>
</Properties>
</file>